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com.hadoop.hadoop;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org.apache.hadoop.fs.Path;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org.apache.hadoop.io.Text;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org.apache.hadoop.mapreduce.Job;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org.apache.hadoop.mapreduce.lib.input.FileInputFormat;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org.apache.hadoop.mapreduce.lib.output.FileOutputFormat;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WJob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public static void main(String[] args) throws IOException,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ClassNotFoundException, InterruptedException </w:t>
      </w:r>
    </w:p>
    <w:p w:rsidR="005D0EAC" w:rsidRDefault="005D0EAC" w:rsidP="00F415EF">
      <w:pPr>
        <w:ind w:left="420" w:firstLineChars="200" w:firstLine="3168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TODO Auto-generated method stub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/*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 if(args.length !=2){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 System.err.println("Usage: MaxTemperature &lt;input path&gt; &lt;output path&gt;"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 ); System.exit(-1);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long startTime = System.currentTimeMillis();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@SuppressWarnings("deprecation")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 job = new Job();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job.setJarByClass(WJob.class);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job.setJobName("hadoop_of_video");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FileInputFormat.addInputPath(job, new Path(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"hdfs://master:9000/WHadoop/input/output"));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FileOutputFormat.setOutputPath(job, new Path(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"hdfs://master:9000/WHadoop/output"));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job.setMapperClass(WMap.class);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System.out.println(job.getMapperClass());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job.setReducerClass(WReduce.class);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System.out.println(job.getReducerClass());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job.setMapOutputKeyClass(Text.class);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job.setMapOutputValueClass(Text.class);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System.out.println("Map " + job.getMapOutputKeyClass()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+ job.getMapOutputValueClass());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job.setOutputKeyClass(Text.class);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job.setOutputValueClass(Text.class);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System.out.println("Put " + job.getOutputKeyClass()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+ job.getOutputValueClass());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System.out.println(job.waitForCompletion(true));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System.out.println(job.waitForCompletion(true) ? true : false);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long endTime = System.currentTimeMillis();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System.out.println(((endTime - startTime) / 1000));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com.hadoop.hadoop;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java.util.ArrayList;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java.util.Map;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java.util.StringTokenizer;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org.apache.hadoop.io.LongWritable;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org.apache.hadoop.io.Text;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org.apache.hadoop.mapreduce.Mapper;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com.hadoop.util.Count;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WMap extends Mapper&lt;LongWritable, Text, Text, Text&gt;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  <w:r>
        <w:rPr>
          <w:rFonts w:ascii="宋体" w:eastAsia="宋体" w:hAnsi="宋体" w:cs="宋体"/>
          <w:kern w:val="0"/>
          <w:sz w:val="20"/>
          <w:szCs w:val="20"/>
        </w:rPr>
        <w:tab/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private static Text line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private Text url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private static Map&lt;String,double[]&gt; instantMap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public void map(LongWritable key, Text value, Context context)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throws IOException, InterruptedException 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TODO Auto-generated method stub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ArrayList&lt;ArrayList&lt;Object&gt;&gt; mapArray = new ArrayList&lt;ArrayList&lt;Object&gt;&gt;();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ArrayList&lt;Object&gt; al = new ArrayList&lt;Object&gt;();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StringTokenizer itr = new StringTokenizer(value.toString(), "+");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StringTokenizer shotItr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count()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al:url;id;length;startTime;endTime;speed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while (itr.hasMoreTokens()) 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al = new ArrayList&lt;Object&gt;();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shotItr = new StringTokenizer(itr.nextToken().toString(), "-");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while(shotItr.hasMoreTokens())</w:t>
      </w:r>
    </w:p>
    <w:p w:rsidR="005D0EAC" w:rsidRDefault="005D0EAC">
      <w:pPr>
        <w:ind w:left="168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al.add(shotItr.nextToken());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mapArray.add(al);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instantMap = Count.newInstanse().count(mapArray);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for(Map.Entry&lt;String, double[]&gt; entryMap : instantMap.entrySet())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url = new Text(entryMap.getKey());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s = new String();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s+="[";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for(int i = 0; i &lt; entryMap.getValue().length; i++)</w:t>
      </w:r>
    </w:p>
    <w:p w:rsidR="005D0EAC" w:rsidRDefault="005D0EAC">
      <w:pPr>
        <w:ind w:left="210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s+=String.format("%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>
          <w:rPr>
            <w:rFonts w:ascii="宋体" w:eastAsia="宋体" w:hAnsi="宋体" w:cs="宋体"/>
            <w:kern w:val="0"/>
            <w:sz w:val="20"/>
            <w:szCs w:val="20"/>
          </w:rPr>
          <w:t>.2f</w:t>
        </w:r>
      </w:smartTag>
      <w:r>
        <w:rPr>
          <w:rFonts w:ascii="宋体" w:eastAsia="宋体" w:hAnsi="宋体" w:cs="宋体"/>
          <w:kern w:val="0"/>
          <w:sz w:val="20"/>
          <w:szCs w:val="20"/>
        </w:rPr>
        <w:t>", entryMap.getValue()[i]);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if(i &lt; entryMap.getValue().length-1)</w:t>
      </w:r>
    </w:p>
    <w:p w:rsidR="005D0EAC" w:rsidRDefault="005D0EAC">
      <w:pPr>
        <w:ind w:left="29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s+=",";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s+="]\r\n";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line = new Text(s);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//context.write(url, line);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com.hadoop.hadoop;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org.apache.hadoop.io.Text;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org.apache.hadoop.mapreduce.Reducer;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WReduce extends Reducer&lt;Text, Text, Text, Text&gt;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/*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*(non-Javadoc)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</w:t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 @see org.apache.hadoop.mapreduce.Reducer#reduce(KEYIN,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 java.lang.Iterable, org.apache.hadoop.mapreduce.Reducer.Context) reduce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*/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private Text result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public void reduce(Text key, Text values, Context context)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throws IOException, InterruptedException 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 = new Text();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 = values;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context.write(key, result);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com.hadoop.util;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java.util.ArrayList;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java.util.Arrays;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java.util.HashMap;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java.util.Map;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com.hadoop.global.ICount;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Count implements ICount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public static Map&lt;String, double[]&gt; longMap = new HashMap&lt;String, double[]&gt;();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public static Count newInstanse()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new Count();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public Map&lt;String, double[]&gt; count(ArrayList&lt;ArrayList&lt;Object&gt;&gt; list) 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TODO Auto-generated method stub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need check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double[] line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count:startTime to endTime puls 1/speed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al:url;id;length;startTime;endTime;speed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for (ArrayList&lt;Object&gt; al : list) 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init array line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line = new double[Integer.parseInt(String.valueOf(al.get(2)))];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put the line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if (line != null) </w:t>
      </w:r>
    </w:p>
    <w:p w:rsidR="005D0EAC" w:rsidRDefault="005D0EAC">
      <w:pPr>
        <w:ind w:left="168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if (longMap.entrySet() != null) </w:t>
      </w:r>
    </w:p>
    <w:p w:rsidR="005D0EAC" w:rsidRDefault="005D0EAC">
      <w:pPr>
        <w:ind w:left="210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Arrays.fill(line, 1);</w:t>
      </w:r>
    </w:p>
    <w:p w:rsidR="005D0EAC" w:rsidRDefault="005D0EAC" w:rsidP="00F415EF">
      <w:pPr>
        <w:ind w:left="31680" w:hangingChars="300" w:firstLine="3168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        for (int i = Integer.parseInt(String.valueOf(al.get(3)));     i &lt;= Integer.parseInt(String.valueOf(al.get(4))); i++) </w:t>
      </w:r>
    </w:p>
    <w:p w:rsidR="005D0EAC" w:rsidRDefault="005D0EAC">
      <w:pPr>
        <w:ind w:left="25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line[i] += (1 / Double.parseDouble(String.valueOf(al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.get(5))));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longMap.put(String.valueOf(al.get(0)), line);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} </w:t>
      </w:r>
    </w:p>
    <w:p w:rsidR="005D0EAC" w:rsidRDefault="005D0EAC">
      <w:pPr>
        <w:ind w:left="210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else </w:t>
      </w:r>
    </w:p>
    <w:p w:rsidR="005D0EAC" w:rsidRDefault="005D0EAC">
      <w:pPr>
        <w:ind w:left="210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for (Map.Entry&lt;String, double[]&gt; shotMap : longMap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.entrySet()) </w:t>
      </w:r>
    </w:p>
    <w:p w:rsidR="005D0EAC" w:rsidRDefault="005D0EAC">
      <w:pPr>
        <w:ind w:left="25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if (shotMap.getKey().equals(String.valueOf(al.get(0)))) </w:t>
      </w:r>
    </w:p>
    <w:p w:rsidR="005D0EAC" w:rsidRDefault="005D0EAC">
      <w:pPr>
        <w:ind w:left="25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for (int i = Integer.parseInt(String.valueOf(al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.get(3))); i &lt;= Integer.parseInt(String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.valueOf(al.get(4))); i++) </w:t>
      </w:r>
    </w:p>
    <w:p w:rsidR="005D0EAC" w:rsidRDefault="005D0EAC">
      <w:pPr>
        <w:ind w:left="29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  <w:r>
        <w:rPr>
          <w:rFonts w:ascii="宋体" w:eastAsia="宋体" w:hAnsi="宋体" w:cs="宋体"/>
          <w:kern w:val="0"/>
          <w:sz w:val="20"/>
          <w:szCs w:val="20"/>
        </w:rPr>
        <w:tab/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shotMap.getValue()[i] += (1 / Double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.parseDouble(String.valueOf(al.get(5))));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longMap.put(shotMap.getKey(),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shotMap.getValue());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ind w:left="25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} </w:t>
      </w:r>
    </w:p>
    <w:p w:rsidR="005D0EAC" w:rsidRDefault="005D0EAC">
      <w:pPr>
        <w:ind w:left="25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else </w:t>
      </w:r>
    </w:p>
    <w:p w:rsidR="005D0EAC" w:rsidRDefault="005D0EAC">
      <w:pPr>
        <w:ind w:left="25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function Arrays.fill: for(int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 j=0;j&lt;line.length;j++){line[j]=1;}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Arrays.fill(line, 1);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for (int i = (Integer) al.get(3); i &lt;= (Integer) al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.get(4); i++) </w:t>
      </w:r>
    </w:p>
    <w:p w:rsidR="005D0EAC" w:rsidRDefault="005D0EAC">
      <w:pPr>
        <w:ind w:left="29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line[i] += (1 / Double.parseDouble(String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.valueOf(al.get(5))));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longMap.put(String.valueOf(al.get(0)), line);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longMap;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com.hadoop.hadoop;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org.apache.hadoop.io.Text;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org.apache.hadoop.mapreduce.Reducer;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WReduce extends Reducer&lt;Text, Text, Text, Text&gt;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private Text result = null;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public void reduce(Text key, Text values, Context context)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throws IOException, InterruptedException 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 = new Text();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 = values;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context.write(key, result);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com.hadoop.global;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java.util.ArrayList;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java.util.Map;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interface ICount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public Map count(ArrayList&lt;ArrayList&lt;Object&gt;&gt; list);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com.hadoop.global;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com.hadoop.service.impl.Video;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com.hadoop.service.impl.VideoBehavior;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interface IHandle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boolean handle(Video video, VideoBehavior behavior);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&lt;configuration&gt;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&lt;property&gt;        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fs.defaultFS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       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hdfs://Master:9000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&lt;/property&gt;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&lt;property&gt;        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hadoop.tmp.dir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       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file:/usr/local/hadoop/tmp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       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&lt;description&gt;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Abase for other temporary directories.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&lt;/description&gt;       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&lt;/property&gt;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&lt;/configuration&gt;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&lt;configuration&gt;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&lt;property&gt;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dfs.namenode.secondary.http-address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Master:50090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&lt;/property&gt;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dfs.replication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&lt;/name&gt;                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3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&lt;/property&gt;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dfs.namenode.name.dir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  <w:r>
        <w:rPr>
          <w:rFonts w:cs="宋体"/>
          <w:sz w:val="20"/>
          <w:szCs w:val="20"/>
        </w:rPr>
        <w:tab/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file:/usr/local/hadoop/tmp/dfs/name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dfs.datanode.data.dir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file:/usr/local/hadoop/tmp/dfs/data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&lt;/property&gt;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&lt;/configuration&gt;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&lt;configuration&gt;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mapreduce.framework.name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Yarn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mapreduce.jobhistory.address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Master:10020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mapreduce.jobhistory.webapp.address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Master:19888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&lt;/property&gt;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&lt;/configuration&gt;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&lt;configuration&gt;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yarn.resourcemanager.hostname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Master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&lt;property&gt;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&lt;name&gt;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yarn.nodemanager.aux-services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&lt;/name&gt;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&lt;value&gt;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mapreduce_shuffle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 xml:space="preserve">&lt;/value&gt;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&lt;/property&gt;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&lt;/configuration&gt;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package hadoop.video.service.impl;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public class Video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String id;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String url;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double length;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double startTime;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double endTime;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double speed;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String getId()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id;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void setId(String id)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this.id = id;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String getUrl()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url;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void setUrl(String url)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this.url = url;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double getLength()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length;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void setLength(double length) </w:t>
      </w:r>
      <w:r>
        <w:rPr>
          <w:rFonts w:cs="宋体"/>
          <w:sz w:val="20"/>
          <w:szCs w:val="20"/>
        </w:rPr>
        <w:tab/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this.length = length;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double getStartTime()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startTime;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void setStartTime(double startTime)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this.startTime = startTime;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double getEndTime() 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endTime;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void setEndTime(double endTime) 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this.endTime = endTime;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double getSpeed()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speed;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public void setSpeed(double speed)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this.speed = speed;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package hadoop.video.servlet;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hadoop.video.service.impl.Video;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hadoop.video.util.GetLine;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java.io.IOException;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javax.servlet.ServletException;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javax.servlet.http.HttpServlet;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javax.servlet.http.HttpServletRequest;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javax.servlet.http.HttpServletResponse;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@SuppressWarnings("serial")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public class ReturnServlet extends HttpServlet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protected void doGet(HttpServletRequest request,HttpServletResponse response) throws ServletException,IOException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// doGet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processRequest(request, response);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protected void doPost(HttpServletRequest request,HttpServletResponse response) throws ServletException, IOException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// doPost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processRequest(request, response);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 xml:space="preserve">protected void processRequest(HttpServletRequest request,HttpServletResponse response) throws ServletException, IOException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 video = new Video();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int flag_video = 0;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if(request.getParameter("url")!=null)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video.setUrl(request.getParameter("url"));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flag_video++;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if(request.getParameter("id")!=null)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video.setId(request.getParameter("id"));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flag_video++;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if(request.getParameter("length")!=null)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video.setLength(Double.parseDouble(request.getParameter("length")));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flag_video++;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if(request.getParameter("startTime")!=null)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video.setStartTime(Double.parseDouble(request.getParameter("startTime")));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flag_video++;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if(request.getParameter("endTime")!=null)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video.setEndTime(Double.parseDouble(request.getParameter("endTime")));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flag_video++;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if(request.getParameter("speed")!=null)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video.setSpeed(Double.parseDouble(request.getParameter("speed")));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flag_video++;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if(flag_video==6)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GetLine.newInstase().getLine(video);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flag_video=0;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package hadoop.video.util;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java.util.Date;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hadoop.video.service.impl.Video;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public class GetLine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static GetLine newInstase()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new GetLine();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void getLine(Video video)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String s = new String();</w:t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s=video.getUrl()+"-"+video.getId()+"-"+video.getLength()+"-"+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(int)Math.round(video.getStartTime())+"-"+(int)Math.round(video.getEndTime())</w:t>
      </w:r>
      <w:r>
        <w:rPr>
          <w:rFonts w:cs="宋体"/>
          <w:sz w:val="20"/>
          <w:szCs w:val="20"/>
        </w:rPr>
        <w:tab/>
      </w:r>
    </w:p>
    <w:p w:rsidR="005D0EAC" w:rsidRDefault="005D0EAC" w:rsidP="00F415EF">
      <w:pPr>
        <w:pStyle w:val="HTMLPreformatted"/>
        <w:widowControl/>
        <w:ind w:firstLineChars="500" w:firstLine="31680"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+"-"+video.getSpeed()+"+";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String path = new String();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path = "C:/Users/84492/Desktop/test/test"+video.getId();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TextTransfer.newInstanse().save(path, s);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package hadoop.video.util;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java.io.BufferedReader;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java.io.BufferedWriter;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java.io.File;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java.io.FileReader;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java.io.FileWriter;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import java.io.IOException;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 xml:space="preserve">public class TextTransfer 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static TextTransfer newInstanse()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new TextTransfer();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  <w:r>
        <w:rPr>
          <w:rFonts w:cs="宋体"/>
          <w:sz w:val="20"/>
          <w:szCs w:val="20"/>
        </w:rPr>
        <w:tab/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String read(File file)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String result = readText(file);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result;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public boolean save(String path, String content)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writeText(path, content);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String readText (File file)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StringBuilder result = new StringBuilder();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try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BufferedReader br = new BufferedReader(new FileReader(file));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String s =null;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while((s = br.readLine())!=null)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result.append(s+System.lineSeparator());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br.close();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catch(Exception e)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e.printStackTrace();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result.toString();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private boolean writeText (String path, String content)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try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File textName = new File(path);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String result = new String();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if(!textName.exists())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boolean hasFile = textName.createNewFile();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if(hasFile)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result = content;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else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result = readText(textName).trim()+content;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try(FileWriter writer = new FileWriter(textName);BufferedWriter out = new BufferedWriter(writer))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out.write(result);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out.flush();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catch(IOException e)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{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e.printStackTrace();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</w:r>
      <w:r>
        <w:rPr>
          <w:rFonts w:cs="宋体"/>
          <w:sz w:val="20"/>
          <w:szCs w:val="20"/>
        </w:rPr>
        <w:tab/>
        <w:t>return false;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ab/>
        <w:t>}</w:t>
      </w:r>
    </w:p>
    <w:p w:rsidR="005D0EAC" w:rsidRDefault="005D0EAC">
      <w:pPr>
        <w:pStyle w:val="HTMLPreformatted"/>
        <w:widowControl/>
        <w:jc w:val="both"/>
        <w:rPr>
          <w:rFonts w:cs="宋体"/>
          <w:sz w:val="20"/>
          <w:szCs w:val="20"/>
        </w:rPr>
      </w:pPr>
      <w:r>
        <w:rPr>
          <w:rFonts w:cs="宋体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MyWritable implements Writable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{          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private int counter;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private long timestamp;    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void write(DataOutput out) throws IOException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{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out.writeInt(counter);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out.writeLong(timestamp);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}        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void readFields(DataInput in) throws IOException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{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counter = in.readInt();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timestamp = in.readLong();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}   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static MyWritable read(DataInput in) throws IOException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{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MyWritable w = new MyWritable();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w.readFields(in);            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return w;         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}    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} 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&lt;?xml version="1.0" encoding="UTF-8"?&gt;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&lt;web-app version="2.5" xmlns="http://java.sun.com/xml/ns/javaee"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xmlns:xsi="http://www.w3.org/2001/XMLSchema-instance"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xsi:schemaLocation="http://java.sun.com/xml/ns/javaee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http://java.sun.com/xml/ns/javaee/web-app_2_5.xsd"&gt;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  <w:t>&lt;welcome-file-list&gt;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&lt;welcome-file&gt;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index.jsp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&lt;/welcome-file&gt;</w:t>
      </w:r>
    </w:p>
    <w:p w:rsidR="005D0EAC" w:rsidRDefault="005D0EAC">
      <w:pPr>
        <w:ind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&lt;/welcome-file-list&gt;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&lt;servlet&gt;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&lt;servlet-name&gt;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ReturnServlet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&lt;/servlet-name&gt;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&lt;servlet-class&gt;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hadoop.video.servlet.ReturnServlet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&lt;/servlet-class&gt;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/>
          <w:kern w:val="0"/>
          <w:sz w:val="20"/>
          <w:szCs w:val="20"/>
        </w:rPr>
        <w:tab/>
        <w:t>&lt;!-- &lt;servlet-name&gt;Test&lt;/servlet-name&gt;&lt;servlet-class&gt;test.Test&lt;/servlet-class&gt; --&gt;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&lt;/servlet&gt;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&lt;servlet-mapping&gt;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&lt;servlet-name&gt;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ReturnServlet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&lt;/servlet-name&gt;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&lt;url-pattern&gt;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/ReturnServlet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&lt;/url-pattern&gt;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&lt;!-- &lt;servlet-name&gt;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Test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&lt;/servlet-name&gt;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&lt;url-pattern&gt;</w:t>
      </w:r>
    </w:p>
    <w:p w:rsidR="005D0EAC" w:rsidRDefault="005D0EAC">
      <w:pPr>
        <w:ind w:left="126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/Test</w:t>
      </w:r>
    </w:p>
    <w:p w:rsidR="005D0EAC" w:rsidRDefault="005D0EAC">
      <w:pPr>
        <w:ind w:left="84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&lt;/url-pattern&gt; --&gt;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&lt;/servlet-mapping&gt;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&lt;/web-app&gt;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hadoop.video.servlet;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hadoop.video.service.impl.Video;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hadoop.video.util.GetLine;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javax.servlet.ServletException;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javax.servlet.http.HttpServlet;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javax.servlet.http.HttpServletRequest;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javax.servlet.http.HttpServletResponse;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ReturnServlet extends HttpServlet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ReturnServlet()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protected void doGet(HttpServletRequest request, HttpServletResponse response) throws ServletException, IOException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this.processRequest(request, response);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protected void doPost(HttpServletRequest request, HttpServletResponse response) throws ServletException, IOException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this.processRequest(request, response);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protected void processRequest(HttpServletRequest request, HttpServletResponse response) throws ServletException, IOException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Video video = new Video();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int flag_video = 0;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(request.getParameter("url") != null)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video.setUrl(request.getParameter("url"));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++flag_video;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(request.getParameter("id") != null)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video.setId(request.getParameter("id"));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++flag_video;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(request.getParameter("length") != null)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video.setLength(Double.parseDouble(request.getParameter("length")));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++flag_video;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(request.getParameter("startTime") != null)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video.setStartTime(Double.parseDouble(request.getParameter("startTime")));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++flag_video;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(request.getParameter("endTime") != null)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video.setEndTime(Double.parseDouble(request.getParameter("endTime")));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++flag_video;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(request.getParameter("speed") != null)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video.setSpeed(Double.parseDouble(request.getParameter("speed")));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++flag_video;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(flag_video == 6)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GetLine.newInstase().getLine(video);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boolean var5 = false;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com.hadoop.hadoop;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Start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Start()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static void main(String[] args) throws ClassNotFoundException, IOException, InterruptedException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WJob.newInstanse().job();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System.out.println("1");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com.hadoop.service.impl;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VideoBehavior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private int startTime;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private int endTime;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private double speed;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VideoBehavior()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int getStartTime()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return this.startTime;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void setStartTime(int startTime)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this.startTime = startTime;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int getEndTime()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return this.endTime;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void setEndTime(int endTime)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this.endTime = endTime;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double getSpeed()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return this.speed;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void setSpeed(double speed)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this.speed = speed;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com.hadoop.util;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HadoopFactory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HadoopFactory()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static HadoopFactory newInstanse()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return new HadoopFactory();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private Object execute(Object[] params)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return false;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private boolean exec(Object[] params)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Object obj = this.execute(params);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(obj instanceof Boolean)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Boolean b = (Boolean)obj;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return b;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else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return false;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com.hadoop.util;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org.apache.hadoop.conf.Configuration;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org.apache.hadoop.fs.FileSystem;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org.apache.hadoop.fs.Path;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class HDFS_Factory 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HDFS_Factory()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public static HDFS_Factory newIstanse() 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return new HDFS_Factory();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ind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public void uplode(String inputPath, String outputPath) 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Configuration conf = new Configuration();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conf.set("fs.defaultFS", "hdfs://master:9000");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try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Path localPath = new Path(inputPath);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Path hdfsPath = new Path(outputPath);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FileSystem fs = FileSystem.newInstance(conf);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fs.copyFromLocalFile(localPath, hdfsPath);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catch (Exception var7) </w:t>
      </w:r>
    </w:p>
    <w:p w:rsidR="005D0EAC" w:rsidRDefault="005D0EAC">
      <w:pPr>
        <w:ind w:left="42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var7.printStackTrace();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public void downlode(String inputPath, String outputPath) 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Configuration conf = new Configuration();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conf.set("fs.defaultFS", "hdfs://master:9000");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try 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Path localPath = new Path(inputPath);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Path hdfsPath = new Path(outputPath);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FileSystem fs = FileSystem.newInstance(conf);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fs.copyFromLocalFile(hdfsPath, localPath);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 catch (Exception var7) {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var7.printStackTrace();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5D0EAC" w:rsidRDefault="005D0EAC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  <w:bookmarkStart w:id="0" w:name="_GoBack"/>
      <w:bookmarkEnd w:id="0"/>
    </w:p>
    <w:sectPr w:rsidR="005D0EAC" w:rsidSect="00B179B1">
      <w:headerReference w:type="even" r:id="rId6"/>
      <w:headerReference w:type="default" r:id="rId7"/>
      <w:footerReference w:type="default" r:id="rId8"/>
      <w:pgSz w:w="12240" w:h="15840"/>
      <w:pgMar w:top="1361" w:right="1797" w:bottom="1361" w:left="1797" w:header="720" w:footer="720" w:gutter="0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EAC" w:rsidRDefault="005D0EAC" w:rsidP="00B179B1">
      <w:r>
        <w:separator/>
      </w:r>
    </w:p>
  </w:endnote>
  <w:endnote w:type="continuationSeparator" w:id="0">
    <w:p w:rsidR="005D0EAC" w:rsidRDefault="005D0EAC" w:rsidP="00B17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EAC" w:rsidRDefault="005D0EAC">
    <w:pPr>
      <w:pStyle w:val="Footer"/>
      <w:jc w:val="center"/>
      <w:rPr>
        <w:rFonts w:ascii="宋体" w:eastAsia="宋体" w:hAnsi="宋体"/>
      </w:rPr>
    </w:pPr>
  </w:p>
  <w:p w:rsidR="005D0EAC" w:rsidRDefault="005D0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EAC" w:rsidRDefault="005D0EAC" w:rsidP="00B179B1">
      <w:r>
        <w:separator/>
      </w:r>
    </w:p>
  </w:footnote>
  <w:footnote w:type="continuationSeparator" w:id="0">
    <w:p w:rsidR="005D0EAC" w:rsidRDefault="005D0EAC" w:rsidP="00B179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EAC" w:rsidRDefault="005D0EAC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EAC" w:rsidRDefault="005D0EAC">
    <w:pPr>
      <w:pStyle w:val="Header"/>
      <w:ind w:firstLine="2520"/>
      <w:rPr>
        <w:rFonts w:ascii="宋体" w:eastAsia="宋体" w:hAnsi="宋体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5D0EAC" w:rsidRDefault="005D0EAC">
                <w:pPr>
                  <w:pStyle w:val="Header"/>
                  <w:ind w:firstLine="2520"/>
                </w:pPr>
                <w:r>
                  <w:rPr>
                    <w:rFonts w:ascii="宋体" w:eastAsia="宋体" w:hAnsi="宋体" w:hint="eastAsia"/>
                  </w:rPr>
                  <w:t>基于</w:t>
                </w:r>
                <w:r>
                  <w:rPr>
                    <w:rFonts w:ascii="宋体" w:eastAsia="宋体" w:hAnsi="宋体"/>
                  </w:rPr>
                  <w:t>Hadoop</w:t>
                </w:r>
                <w:r>
                  <w:rPr>
                    <w:rFonts w:ascii="宋体" w:eastAsia="宋体" w:hAnsi="宋体" w:hint="eastAsia"/>
                  </w:rPr>
                  <w:t>大数据的用户行为记录处理系统</w:t>
                </w:r>
                <w:r>
                  <w:rPr>
                    <w:rFonts w:ascii="宋体" w:eastAsia="宋体" w:hAnsi="宋体"/>
                  </w:rPr>
                  <w:t xml:space="preserve">1.0 </w:t>
                </w:r>
                <w:r>
                  <w:rPr>
                    <w:rFonts w:ascii="宋体" w:eastAsia="宋体" w:hAnsi="宋体"/>
                  </w:rPr>
                  <w:tab/>
                </w:r>
                <w:r>
                  <w:rPr>
                    <w:rFonts w:ascii="宋体" w:eastAsia="宋体" w:hAnsi="宋体"/>
                  </w:rPr>
                  <w:tab/>
                </w:r>
                <w:r>
                  <w:rPr>
                    <w:rFonts w:ascii="宋体" w:eastAsia="宋体" w:hAnsi="宋体"/>
                  </w:rPr>
                  <w:fldChar w:fldCharType="begin"/>
                </w:r>
                <w:r>
                  <w:rPr>
                    <w:rFonts w:ascii="宋体" w:eastAsia="宋体" w:hAnsi="宋体"/>
                  </w:rPr>
                  <w:instrText>PAGE   \* MERGEFORMAT</w:instrText>
                </w:r>
                <w:r>
                  <w:rPr>
                    <w:rFonts w:ascii="宋体" w:eastAsia="宋体" w:hAnsi="宋体"/>
                  </w:rPr>
                  <w:fldChar w:fldCharType="separate"/>
                </w:r>
                <w:r w:rsidRPr="00F415EF">
                  <w:rPr>
                    <w:rFonts w:ascii="宋体" w:eastAsia="宋体" w:hAnsi="宋体"/>
                    <w:noProof/>
                    <w:lang w:val="zh-CN"/>
                  </w:rPr>
                  <w:t>1</w:t>
                </w:r>
                <w:r>
                  <w:rPr>
                    <w:rFonts w:ascii="宋体" w:eastAsia="宋体" w:hAnsi="宋体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0B09"/>
    <w:rsid w:val="00144BB6"/>
    <w:rsid w:val="00172A27"/>
    <w:rsid w:val="001C08B9"/>
    <w:rsid w:val="003157BA"/>
    <w:rsid w:val="00346811"/>
    <w:rsid w:val="0037266F"/>
    <w:rsid w:val="00377C23"/>
    <w:rsid w:val="00405757"/>
    <w:rsid w:val="004F470F"/>
    <w:rsid w:val="00560E4D"/>
    <w:rsid w:val="005617A2"/>
    <w:rsid w:val="005B47DD"/>
    <w:rsid w:val="005D0EAC"/>
    <w:rsid w:val="008F2260"/>
    <w:rsid w:val="008F3FD9"/>
    <w:rsid w:val="00991CD4"/>
    <w:rsid w:val="00B179B1"/>
    <w:rsid w:val="00CC493A"/>
    <w:rsid w:val="00CE0CD1"/>
    <w:rsid w:val="00E128CB"/>
    <w:rsid w:val="00E25AA5"/>
    <w:rsid w:val="00E31F42"/>
    <w:rsid w:val="00F16ECB"/>
    <w:rsid w:val="00F415EF"/>
    <w:rsid w:val="00F91FA1"/>
    <w:rsid w:val="00FF34BD"/>
    <w:rsid w:val="035E5B76"/>
    <w:rsid w:val="108F18FE"/>
    <w:rsid w:val="170777EA"/>
    <w:rsid w:val="2379222D"/>
    <w:rsid w:val="252C41C5"/>
    <w:rsid w:val="26D213D6"/>
    <w:rsid w:val="30CC45EF"/>
    <w:rsid w:val="388F503D"/>
    <w:rsid w:val="478E17AC"/>
    <w:rsid w:val="50CB6EC3"/>
    <w:rsid w:val="56794E0F"/>
    <w:rsid w:val="5D482284"/>
    <w:rsid w:val="5EBB207F"/>
    <w:rsid w:val="61BA195A"/>
    <w:rsid w:val="6363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lin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B1"/>
    <w:pPr>
      <w:widowControl w:val="0"/>
      <w:jc w:val="both"/>
    </w:pPr>
    <w:rPr>
      <w:rFonts w:ascii="等线" w:eastAsia="华文宋体" w:hAnsi="等线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17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179B1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1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179B1"/>
    <w:rPr>
      <w:rFonts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B1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0C"/>
    <w:rPr>
      <w:rFonts w:ascii="Courier New" w:eastAsia="华文宋体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B179B1"/>
    <w:rPr>
      <w:rFonts w:cs="Times New Roman"/>
      <w:color w:val="4183C4"/>
      <w:u w:val="none"/>
    </w:rPr>
  </w:style>
  <w:style w:type="character" w:styleId="LineNumber">
    <w:name w:val="line number"/>
    <w:basedOn w:val="DefaultParagraphFont"/>
    <w:uiPriority w:val="99"/>
    <w:semiHidden/>
    <w:rsid w:val="00B179B1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B179B1"/>
    <w:rPr>
      <w:rFonts w:cs="Times New Roman"/>
      <w:color w:val="4183C4"/>
      <w:u w:val="none"/>
    </w:rPr>
  </w:style>
  <w:style w:type="character" w:customStyle="1" w:styleId="match">
    <w:name w:val="match"/>
    <w:basedOn w:val="DefaultParagraphFont"/>
    <w:uiPriority w:val="99"/>
    <w:rsid w:val="00B179B1"/>
    <w:rPr>
      <w:rFonts w:cs="Times New Roman"/>
      <w:color w:val="000000"/>
      <w:shd w:val="clear" w:color="auto" w:fill="AAFFAA"/>
    </w:rPr>
  </w:style>
  <w:style w:type="character" w:customStyle="1" w:styleId="cntrl">
    <w:name w:val="cntrl"/>
    <w:basedOn w:val="DefaultParagraphFont"/>
    <w:uiPriority w:val="99"/>
    <w:rsid w:val="00B179B1"/>
    <w:rPr>
      <w:rFonts w:cs="Times New Roman"/>
      <w:bdr w:val="dashed" w:sz="4" w:space="0" w:color="AAAAAA"/>
    </w:rPr>
  </w:style>
  <w:style w:type="character" w:customStyle="1" w:styleId="head">
    <w:name w:val="head"/>
    <w:basedOn w:val="DefaultParagraphFont"/>
    <w:uiPriority w:val="99"/>
    <w:rsid w:val="00B179B1"/>
    <w:rPr>
      <w:rFonts w:cs="Times New Roman"/>
      <w:color w:val="707070"/>
      <w:bdr w:val="single" w:sz="4" w:space="0" w:color="78FF78"/>
      <w:shd w:val="clear" w:color="auto" w:fill="C4FFC4"/>
    </w:rPr>
  </w:style>
  <w:style w:type="character" w:customStyle="1" w:styleId="ref">
    <w:name w:val="ref"/>
    <w:basedOn w:val="DefaultParagraphFont"/>
    <w:uiPriority w:val="99"/>
    <w:rsid w:val="00B179B1"/>
    <w:rPr>
      <w:rFonts w:cs="Times New Roman"/>
      <w:color w:val="707070"/>
      <w:bdr w:val="single" w:sz="4" w:space="0" w:color="7878FF"/>
      <w:shd w:val="clear" w:color="auto" w:fill="C4C4FF"/>
    </w:rPr>
  </w:style>
  <w:style w:type="character" w:customStyle="1" w:styleId="tag">
    <w:name w:val="tag"/>
    <w:basedOn w:val="DefaultParagraphFont"/>
    <w:uiPriority w:val="99"/>
    <w:rsid w:val="00B179B1"/>
    <w:rPr>
      <w:rFonts w:cs="Times New Roman"/>
      <w:color w:val="707070"/>
      <w:bdr w:val="single" w:sz="4" w:space="0" w:color="D9D93B"/>
      <w:shd w:val="clear" w:color="auto" w:fill="FFFFA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16</Pages>
  <Words>2866</Words>
  <Characters>16339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subject/>
  <dc:creator>Windows 用户</dc:creator>
  <cp:keywords/>
  <dc:description/>
  <cp:lastModifiedBy>xxx</cp:lastModifiedBy>
  <cp:revision>2</cp:revision>
  <dcterms:created xsi:type="dcterms:W3CDTF">2020-01-08T02:40:00Z</dcterms:created>
  <dcterms:modified xsi:type="dcterms:W3CDTF">2020-01-08T02:40:00Z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