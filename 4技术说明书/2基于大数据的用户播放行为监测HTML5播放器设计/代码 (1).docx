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>&lt;?xml version="1.0" encoding="utf-8"?&gt;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&lt;s:Application xmlns:fx="http://ns.adobe.com/mxml/2009"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   xmlns:s="library://ns.adobe.com/flex/spark"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   xmlns:mx="library://ns.adobe.com/flex/mx"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  minWidth="2000" minHeight="800" </w:t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   initialize="InitFlashPlayer()"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   mouseMove="application_mouseMoveHandler(event)" 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&lt;!-- FlashPlayerDemo VideoDisplay--&gt;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&lt;!-- local video, http request for record, rtmp request for live --&gt;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&lt;fx:Script&gt;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&lt;![CDATA[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import flash.display.StageDisplayState;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import flash.events.MouseEvent;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import flash.events.TimerEvent;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import flash.utils.Timer;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import mx.controls.Text;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import mx.core.FlexGlobals;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import mx.events.FlexEvent;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import mx.events.SliderEvent;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import mx.events.VideoEvent;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import org.osmf.events.LoadEvent;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import org.osmf.events.TimeEvent;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import spark.components.Button;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import spark.events.TrackBaseEvent;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[Embed(source="Source/Resource/play.png")] //Embed the resource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[Bindable]                        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private var playImage:Class;               //bind the variable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[Embed(source="Source/Resource/pause.png")]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[Bindable]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private var pauseImage:Class;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private var isFullScreen:Boolean = false; // </w:t>
      </w:r>
      <w:r w:rsidRPr="008F2260">
        <w:rPr>
          <w:rFonts w:ascii="宋体" w:eastAsia="宋体" w:hAnsi="宋体" w:cs="宋体" w:hint="eastAsia"/>
          <w:kern w:val="0"/>
          <w:sz w:val="20"/>
          <w:szCs w:val="20"/>
        </w:rPr>
        <w:t>默认不是全屏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private var videoSourceURL:String;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private var arr = new Array();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protected function InitFlashPlayer():void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hslider.track.alpha = 0;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showtime.text = "00:00/00:00";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border.setStyle("showEffect",fade);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videoSourceURL = "Source/VideoSource/study.mp4";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//videoSourceURL = "http://blog.minidx.com/ext/getting-started-with-the-videodisplay-control/clouds.flv";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    //videoSourceURL = "rtmp://192.241.59.220:1935/live/045C0609A529BPL_0_2?code=38669535244";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videodisplay.source = videoSourceURL;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protected function videodisplay_completeHandler(event:TimeEvent):void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play.label = "</w:t>
      </w:r>
      <w:r w:rsidRPr="008F2260">
        <w:rPr>
          <w:rFonts w:ascii="宋体" w:eastAsia="宋体" w:hAnsi="宋体" w:cs="宋体" w:hint="eastAsia"/>
          <w:kern w:val="0"/>
          <w:sz w:val="20"/>
          <w:szCs w:val="20"/>
        </w:rPr>
        <w:t>暂停</w:t>
      </w:r>
      <w:r w:rsidRPr="008F2260">
        <w:rPr>
          <w:rFonts w:ascii="宋体" w:eastAsia="宋体" w:hAnsi="宋体" w:cs="宋体"/>
          <w:kern w:val="0"/>
          <w:sz w:val="20"/>
          <w:szCs w:val="20"/>
        </w:rPr>
        <w:t>";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this.play.setStyle("icon",this.pauseImage);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videodisplay.play();</w:t>
      </w:r>
    </w:p>
    <w:p w:rsidR="0037266F" w:rsidRPr="008F2260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protected function play_clickHandler(event:MouseEvent):void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if(play.label== "</w:t>
      </w:r>
      <w:r w:rsidRPr="008F2260">
        <w:rPr>
          <w:rFonts w:ascii="宋体" w:eastAsia="宋体" w:hAnsi="宋体" w:cs="宋体" w:hint="eastAsia"/>
          <w:kern w:val="0"/>
          <w:sz w:val="20"/>
          <w:szCs w:val="20"/>
        </w:rPr>
        <w:t>播放</w:t>
      </w:r>
      <w:r w:rsidRPr="008F2260">
        <w:rPr>
          <w:rFonts w:ascii="宋体" w:eastAsia="宋体" w:hAnsi="宋体" w:cs="宋体"/>
          <w:kern w:val="0"/>
          <w:sz w:val="20"/>
          <w:szCs w:val="20"/>
        </w:rPr>
        <w:t>")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{</w:t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play.label = "</w:t>
      </w:r>
      <w:r w:rsidRPr="008F2260">
        <w:rPr>
          <w:rFonts w:ascii="宋体" w:eastAsia="宋体" w:hAnsi="宋体" w:cs="宋体" w:hint="eastAsia"/>
          <w:kern w:val="0"/>
          <w:sz w:val="20"/>
          <w:szCs w:val="20"/>
        </w:rPr>
        <w:t>暂停</w:t>
      </w:r>
      <w:r w:rsidRPr="008F2260">
        <w:rPr>
          <w:rFonts w:ascii="宋体" w:eastAsia="宋体" w:hAnsi="宋体" w:cs="宋体"/>
          <w:kern w:val="0"/>
          <w:sz w:val="20"/>
          <w:szCs w:val="20"/>
        </w:rPr>
        <w:t>";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canvas.visible = false;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this.play.setStyle("icon",this.pauseImage);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videodisplay.play();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trace("</w:t>
      </w:r>
      <w:r w:rsidRPr="008F2260">
        <w:rPr>
          <w:rFonts w:ascii="宋体" w:eastAsia="宋体" w:hAnsi="宋体" w:cs="宋体" w:hint="eastAsia"/>
          <w:kern w:val="0"/>
          <w:sz w:val="20"/>
          <w:szCs w:val="20"/>
        </w:rPr>
        <w:t>播放</w:t>
      </w:r>
      <w:r w:rsidRPr="008F2260">
        <w:rPr>
          <w:rFonts w:ascii="宋体" w:eastAsia="宋体" w:hAnsi="宋体" w:cs="宋体"/>
          <w:kern w:val="0"/>
          <w:sz w:val="20"/>
          <w:szCs w:val="20"/>
        </w:rPr>
        <w:t>" + videodisplay.currentTime);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else if(play.label == "</w:t>
      </w:r>
      <w:r w:rsidRPr="008F2260">
        <w:rPr>
          <w:rFonts w:ascii="宋体" w:eastAsia="宋体" w:hAnsi="宋体" w:cs="宋体" w:hint="eastAsia"/>
          <w:kern w:val="0"/>
          <w:sz w:val="20"/>
          <w:szCs w:val="20"/>
        </w:rPr>
        <w:t>暂停</w:t>
      </w:r>
      <w:r w:rsidRPr="008F2260">
        <w:rPr>
          <w:rFonts w:ascii="宋体" w:eastAsia="宋体" w:hAnsi="宋体" w:cs="宋体"/>
          <w:kern w:val="0"/>
          <w:sz w:val="20"/>
          <w:szCs w:val="20"/>
        </w:rPr>
        <w:t>")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play.label = "</w:t>
      </w:r>
      <w:r w:rsidRPr="008F2260">
        <w:rPr>
          <w:rFonts w:ascii="宋体" w:eastAsia="宋体" w:hAnsi="宋体" w:cs="宋体" w:hint="eastAsia"/>
          <w:kern w:val="0"/>
          <w:sz w:val="20"/>
          <w:szCs w:val="20"/>
        </w:rPr>
        <w:t>播放</w:t>
      </w:r>
      <w:r w:rsidRPr="008F2260">
        <w:rPr>
          <w:rFonts w:ascii="宋体" w:eastAsia="宋体" w:hAnsi="宋体" w:cs="宋体"/>
          <w:kern w:val="0"/>
          <w:sz w:val="20"/>
          <w:szCs w:val="20"/>
        </w:rPr>
        <w:t>";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canvas.visible = true;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this.play.setStyle("icon",this.playImage);</w:t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videodisplay.pause();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trace("</w:t>
      </w:r>
      <w:r w:rsidRPr="008F2260">
        <w:rPr>
          <w:rFonts w:ascii="宋体" w:eastAsia="宋体" w:hAnsi="宋体" w:cs="宋体" w:hint="eastAsia"/>
          <w:kern w:val="0"/>
          <w:sz w:val="20"/>
          <w:szCs w:val="20"/>
        </w:rPr>
        <w:t>暂停</w:t>
      </w:r>
      <w:r w:rsidRPr="008F2260">
        <w:rPr>
          <w:rFonts w:ascii="宋体" w:eastAsia="宋体" w:hAnsi="宋体" w:cs="宋体"/>
          <w:kern w:val="0"/>
          <w:sz w:val="20"/>
          <w:szCs w:val="20"/>
        </w:rPr>
        <w:t>" + videodisplay.currentTime);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protected function stop_clickHandler(event:MouseEvent):void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videodisplay.stop();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play.label = "</w:t>
      </w:r>
      <w:r w:rsidRPr="008F2260">
        <w:rPr>
          <w:rFonts w:ascii="宋体" w:eastAsia="宋体" w:hAnsi="宋体" w:cs="宋体" w:hint="eastAsia"/>
          <w:kern w:val="0"/>
          <w:sz w:val="20"/>
          <w:szCs w:val="20"/>
        </w:rPr>
        <w:t>播放</w:t>
      </w:r>
      <w:r w:rsidRPr="008F2260">
        <w:rPr>
          <w:rFonts w:ascii="宋体" w:eastAsia="宋体" w:hAnsi="宋体" w:cs="宋体"/>
          <w:kern w:val="0"/>
          <w:sz w:val="20"/>
          <w:szCs w:val="20"/>
        </w:rPr>
        <w:t>";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canvas.visible = true;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this.play.setStyle("icon",this.playImage);</w:t>
      </w:r>
    </w:p>
    <w:p w:rsidR="0037266F" w:rsidRPr="008F2260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protected function volume_changeHandler(event:SliderEvent):void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videodisplay.volume = volume.value/100;  //</w:t>
      </w:r>
      <w:r w:rsidRPr="008F2260">
        <w:rPr>
          <w:rFonts w:ascii="宋体" w:eastAsia="宋体" w:hAnsi="宋体" w:cs="宋体" w:hint="eastAsia"/>
          <w:kern w:val="0"/>
          <w:sz w:val="20"/>
          <w:szCs w:val="20"/>
        </w:rPr>
        <w:t>音量</w:t>
      </w:r>
    </w:p>
    <w:p w:rsidR="0037266F" w:rsidRPr="008F2260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protected function hslider_mouseMoveHandler(event:MouseEvent):void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currenttime.visible = true;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currenttime.x = hslider.x+hslider.mouseX;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currenttime.text = parseTime(progress.mouseX/progress.width*videodisplay.duration);</w:t>
      </w:r>
    </w:p>
    <w:p w:rsidR="0037266F" w:rsidRPr="008F2260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protected function hslider_mouseOutHandler(event:MouseEvent):void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currenttime.visible = false;</w:t>
      </w:r>
    </w:p>
    <w:p w:rsidR="0037266F" w:rsidRPr="008F2260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protected function hslider_changeHandler(event:Event):void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videodisplay.seek(hslider.value/100*videodisplay.duration);</w:t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if(play.label == "</w:t>
      </w:r>
      <w:r w:rsidRPr="008F2260">
        <w:rPr>
          <w:rFonts w:ascii="宋体" w:eastAsia="宋体" w:hAnsi="宋体" w:cs="宋体" w:hint="eastAsia"/>
          <w:kern w:val="0"/>
          <w:sz w:val="20"/>
          <w:szCs w:val="20"/>
        </w:rPr>
        <w:t>播放</w:t>
      </w:r>
      <w:r w:rsidRPr="008F2260">
        <w:rPr>
          <w:rFonts w:ascii="宋体" w:eastAsia="宋体" w:hAnsi="宋体" w:cs="宋体"/>
          <w:kern w:val="0"/>
          <w:sz w:val="20"/>
          <w:szCs w:val="20"/>
        </w:rPr>
        <w:t>")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play.label = "</w:t>
      </w:r>
      <w:r w:rsidRPr="008F2260">
        <w:rPr>
          <w:rFonts w:ascii="宋体" w:eastAsia="宋体" w:hAnsi="宋体" w:cs="宋体" w:hint="eastAsia"/>
          <w:kern w:val="0"/>
          <w:sz w:val="20"/>
          <w:szCs w:val="20"/>
        </w:rPr>
        <w:t>暂停</w:t>
      </w:r>
      <w:r w:rsidRPr="008F2260">
        <w:rPr>
          <w:rFonts w:ascii="宋体" w:eastAsia="宋体" w:hAnsi="宋体" w:cs="宋体"/>
          <w:kern w:val="0"/>
          <w:sz w:val="20"/>
          <w:szCs w:val="20"/>
        </w:rPr>
        <w:t>";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canvas.visible=false;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this.play.setStyle("icon",this.pauseImage);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protected function hslider_thumbPressHandler(event:TrackBaseEvent):void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videodisplay.pause();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protected function hslider_thumbReleaseHandler(event:TrackBaseEvent):void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videodisplay.play();</w:t>
      </w:r>
    </w:p>
    <w:p w:rsidR="0037266F" w:rsidRPr="008F2260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protected function videodisplay_doubleClickHandler(event:MouseEvent):void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fullscreen_clickHandler(event);</w:t>
      </w:r>
    </w:p>
    <w:p w:rsidR="0037266F" w:rsidRPr="008F2260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protected function videodisplay_currentTimeChangeHandler(event:TimeEvent):void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showtime.text = parseTime(videodisplay.currentTime) + "/" + parseTime(videodisplay.duration);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hslider.value = videodisplay.currentTime/videodisplay.duration*100;</w:t>
      </w:r>
    </w:p>
    <w:p w:rsidR="0037266F" w:rsidRPr="008F2260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protected function videodisplay_bytesLoadedChangeHandler(event:LoadEvent):void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progress.setProgress(videodisplay.bytesLoaded,videodisplay.bytesTotal);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protected function hslider_thumbDragHandler(event:TrackBaseEvent):void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videodisplay.seek(hslider.value);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protected function fullscreen_clickHandler(event:MouseEvent):void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if(!isFullScreen)     //enterFullScreen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{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stage.displayState=StageDisplayState.FULL_SCREEN;</w:t>
      </w:r>
    </w:p>
    <w:p w:rsidR="0037266F" w:rsidRPr="008F2260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stage.addEventListener(FullScreenEvent.FULL_SCREEN, fullScreenEventHandler);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videodisplay.width = stage.width/1.2;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videodisplay.height = stage.height/1.2;</w:t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full.width = stage.width/1.2;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full.height = stage.height/1.2;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canvas.width = stage.width/1.2;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canvas.height = stage.height/1.2;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borderD.y=stage.height-25;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borderD.width=stage.width/1.2-1;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border.width=stage.width/1.2-1;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fullscreen.x=stage.width/1.2-25;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volume.x=stage.width-75;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voice.x=stage.width-90;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showtime.x=stage.width-155;</w:t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progress.x=330;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hslider.x=330;</w:t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progress.width=stage.width/1.2-205;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hslider.width=stage.width/1.2-205;</w:t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border.visible = true;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currenttime.visible = false;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isFullScreen = true;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else     //exitFullscreen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{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stage.displayState = StageDisplayState.NORMAL;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videodisplay.width = 334;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videodisplay.height = 285;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full.width = 334;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full.height = 285;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canvas.width = 334;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canvas.height = 285;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borderD.y=259;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borderD.width=333;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border.width=333;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progress.width=160;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hslider.width=160;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fullscreen.width=16;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fullscreen.x=313;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showtime.x=192;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volume.x=264;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voice.x=254;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currenttime.y=-3;</w:t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isFullScreen = false;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}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public function fullScreenEventHandler(evn:FullScreenEvent):void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{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stage.removeEventListener(FullScreenEvent.FULL_SCREEN, fullScreenEventHandler);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play.visible = true;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stop.visible = true;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volume.visible=true;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fullscreen.visible = true;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showtime.visible = true;</w:t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border.visible = true;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progress.visible = true;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hslider.visible = true;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videodisplay.width = 334;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videodisplay.height = 285;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full.width = 334;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full.height = 285;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canvas.width = 334;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canvas.height = 285;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borderD.y=259;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borderD.width=333;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border.width=333;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progress.width=160;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hslider.width=160;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fullscreen.width=16;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fullscreen.x=313;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showtime.x=192;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volume.x=264;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voice.x=254;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currenttime.y=-3;</w:t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isFullScreen = false;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protected function parseTime(Time:int):String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minute:int;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second:int;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minute = Time/60;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second = Time - (minute*60);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d:String = new String();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if(minute &lt; 10 &amp;&amp; second &lt; 10)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d = "0" + minute.toString(10)+":"+ "0" + second.toString(10);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else if(minute &lt; 10 &amp;&amp; second &gt;= 10)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d = "0" + minute.toString(10)+":"+ second.toString(10);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else if(minute &gt;= 10 &amp;&amp; second &lt; 10)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d = minute.toString(10)+":"+ "0" + second.toString(10);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else if(minute &gt;= 10 &amp;&amp; second &gt;= 10)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d = minute.toString(10)+":"+ second.toString(10);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return d;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protected function application_mouseMoveHandler(event:MouseEvent):void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if(videodisplay.width==334)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if(event.localX &gt; 0  &amp;&amp;  event.localX &lt; 334 &amp;&amp; event.stageY &gt; 0  &amp;&amp;  event.stageY &lt; 285)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border.visible = true;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return 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else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border.visible = false;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return 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else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if(event.stageY &gt; stage.height-20  &amp;&amp;  event.stageY &lt;= stage.height)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border.visible = true;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return 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else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border.visible = false;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return 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]]&gt;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&lt;/fx:Script&gt;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&lt;fx:Declarations&gt;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&lt;!-- </w:t>
      </w:r>
      <w:r w:rsidRPr="008F2260">
        <w:rPr>
          <w:rFonts w:ascii="宋体" w:eastAsia="宋体" w:hAnsi="宋体" w:cs="宋体" w:hint="eastAsia"/>
          <w:kern w:val="0"/>
          <w:sz w:val="20"/>
          <w:szCs w:val="20"/>
        </w:rPr>
        <w:t>将非可视元素（例如服务、值对象）放在此处</w:t>
      </w: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--&gt;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&lt;mx:Fade id="fade" /&gt;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&lt;mx:Zoom id="zoom" /&gt;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&lt;/fx:Declarations&gt;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&lt;!-- </w:t>
      </w:r>
      <w:r w:rsidRPr="008F2260">
        <w:rPr>
          <w:rFonts w:ascii="宋体" w:eastAsia="宋体" w:hAnsi="宋体" w:cs="宋体" w:hint="eastAsia"/>
          <w:kern w:val="0"/>
          <w:sz w:val="20"/>
          <w:szCs w:val="20"/>
        </w:rPr>
        <w:t>视频大小</w:t>
      </w: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--&gt;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&lt;s:VideoDisplay id="videodisplay" x="0" y="0" width="2020" height="1000" autoPlay="true"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currentTimeChange="videodisplay_currentTimeChangeHandler(event)"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autoDisplayFirstFrame="true" autoRewind="true" bytesLoadedChange="videodisplay_bytesLoadedChangeHandler(event)"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complete="videodisplay_completeHandler(event)"  opaqueBackground="#000000"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buttonMode="true" useHandCursor="true"/&gt;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&lt;!--</w:t>
      </w:r>
      <w:r w:rsidRPr="008F2260">
        <w:rPr>
          <w:rFonts w:ascii="宋体" w:eastAsia="宋体" w:hAnsi="宋体" w:cs="宋体" w:hint="eastAsia"/>
          <w:kern w:val="0"/>
          <w:sz w:val="20"/>
          <w:szCs w:val="20"/>
        </w:rPr>
        <w:t>全屏</w:t>
      </w:r>
      <w:r w:rsidRPr="008F2260">
        <w:rPr>
          <w:rFonts w:ascii="宋体" w:eastAsia="宋体" w:hAnsi="宋体" w:cs="宋体"/>
          <w:kern w:val="0"/>
          <w:sz w:val="20"/>
          <w:szCs w:val="20"/>
        </w:rPr>
        <w:t>--&gt;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&lt;mx:Label id="full" x="0" y="0" height="1000" width="2020" doubleClickEnabled="true"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  doubleClick="videodisplay_doubleClickHandler(event)" alpha="0"/&gt;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&lt;!--</w:t>
      </w:r>
      <w:r w:rsidRPr="008F2260">
        <w:rPr>
          <w:rFonts w:ascii="宋体" w:eastAsia="宋体" w:hAnsi="宋体" w:cs="宋体" w:hint="eastAsia"/>
          <w:kern w:val="0"/>
          <w:sz w:val="20"/>
          <w:szCs w:val="20"/>
        </w:rPr>
        <w:t>暂停</w:t>
      </w:r>
      <w:r w:rsidRPr="008F2260">
        <w:rPr>
          <w:rFonts w:ascii="宋体" w:eastAsia="宋体" w:hAnsi="宋体" w:cs="宋体"/>
          <w:kern w:val="0"/>
          <w:sz w:val="20"/>
          <w:szCs w:val="20"/>
        </w:rPr>
        <w:t>--&gt;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&lt;mx:Canvas id="canvas" x="0" y="0" width="2020" height="285" borderSkin="@Embed(source='Source/Resource/pause.swf')" visible="false"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   doubleClickEnabled="true" doubleClick="fullscreen_clickHandler(event)"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   click="play_clickHandler(event)"/&gt;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&lt;s:BorderContainer  id="borderD" x="0" y="500" width="2020" height="100" backgroundColor="#000000" borderAlpha="0"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backgroundAlpha="0.0"&gt;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&lt;!--</w:t>
      </w:r>
      <w:r w:rsidRPr="008F2260">
        <w:rPr>
          <w:rFonts w:ascii="宋体" w:eastAsia="宋体" w:hAnsi="宋体" w:cs="宋体" w:hint="eastAsia"/>
          <w:kern w:val="0"/>
          <w:sz w:val="20"/>
          <w:szCs w:val="20"/>
        </w:rPr>
        <w:t>下拉框</w:t>
      </w:r>
      <w:r w:rsidRPr="008F2260">
        <w:rPr>
          <w:rFonts w:ascii="宋体" w:eastAsia="宋体" w:hAnsi="宋体" w:cs="宋体"/>
          <w:kern w:val="0"/>
          <w:sz w:val="20"/>
          <w:szCs w:val="20"/>
        </w:rPr>
        <w:t>--&gt;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&lt;s:BorderContainer id="border" x="0" y="500" width="2020" height="100" borderColor="#FE0000"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   backgroundColor="#030003" visible="false" backgroundAlpha="0.5" borderAlpha="0" 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&lt;!--</w:t>
      </w:r>
      <w:r w:rsidRPr="008F2260">
        <w:rPr>
          <w:rFonts w:ascii="宋体" w:eastAsia="宋体" w:hAnsi="宋体" w:cs="宋体" w:hint="eastAsia"/>
          <w:kern w:val="0"/>
          <w:sz w:val="20"/>
          <w:szCs w:val="20"/>
        </w:rPr>
        <w:t>停止</w:t>
      </w:r>
      <w:r w:rsidRPr="008F2260">
        <w:rPr>
          <w:rFonts w:ascii="宋体" w:eastAsia="宋体" w:hAnsi="宋体" w:cs="宋体"/>
          <w:kern w:val="0"/>
          <w:sz w:val="20"/>
          <w:szCs w:val="20"/>
        </w:rPr>
        <w:t>logo--&gt;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&lt;mx:LinkButton id="play" x="5" y="25" label="</w:t>
      </w:r>
      <w:r w:rsidRPr="008F2260">
        <w:rPr>
          <w:rFonts w:ascii="宋体" w:eastAsia="宋体" w:hAnsi="宋体" w:cs="宋体" w:hint="eastAsia"/>
          <w:kern w:val="0"/>
          <w:sz w:val="20"/>
          <w:szCs w:val="20"/>
        </w:rPr>
        <w:t>暂停</w:t>
      </w:r>
      <w:r w:rsidRPr="008F2260">
        <w:rPr>
          <w:rFonts w:ascii="宋体" w:eastAsia="宋体" w:hAnsi="宋体" w:cs="宋体"/>
          <w:kern w:val="0"/>
          <w:sz w:val="20"/>
          <w:szCs w:val="20"/>
        </w:rPr>
        <w:t>" height="50" width="50" fontFamily="</w:t>
      </w:r>
      <w:r w:rsidRPr="008F2260">
        <w:rPr>
          <w:rFonts w:ascii="宋体" w:eastAsia="宋体" w:hAnsi="宋体" w:cs="宋体" w:hint="eastAsia"/>
          <w:kern w:val="0"/>
          <w:sz w:val="20"/>
          <w:szCs w:val="20"/>
        </w:rPr>
        <w:t>微软雅黑</w:t>
      </w: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" toggle="true"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   click="play_clickHandler(event)" alpha="1" toolTip="</w:t>
      </w:r>
      <w:r w:rsidRPr="008F2260">
        <w:rPr>
          <w:rFonts w:ascii="宋体" w:eastAsia="宋体" w:hAnsi="宋体" w:cs="宋体" w:hint="eastAsia"/>
          <w:kern w:val="0"/>
          <w:sz w:val="20"/>
          <w:szCs w:val="20"/>
        </w:rPr>
        <w:t>播放</w:t>
      </w:r>
      <w:r w:rsidRPr="008F2260">
        <w:rPr>
          <w:rFonts w:ascii="宋体" w:eastAsia="宋体" w:hAnsi="宋体" w:cs="宋体"/>
          <w:kern w:val="0"/>
          <w:sz w:val="20"/>
          <w:szCs w:val="20"/>
        </w:rPr>
        <w:t>/</w:t>
      </w:r>
      <w:r w:rsidRPr="008F2260">
        <w:rPr>
          <w:rFonts w:ascii="宋体" w:eastAsia="宋体" w:hAnsi="宋体" w:cs="宋体" w:hint="eastAsia"/>
          <w:kern w:val="0"/>
          <w:sz w:val="20"/>
          <w:szCs w:val="20"/>
        </w:rPr>
        <w:t>暂停</w:t>
      </w: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" fontSize="16"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   icon="@Embed(source='Source/Resource/pause.png')"/&gt;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&lt;!--</w:t>
      </w:r>
      <w:r w:rsidRPr="008F2260">
        <w:rPr>
          <w:rFonts w:ascii="宋体" w:eastAsia="宋体" w:hAnsi="宋体" w:cs="宋体" w:hint="eastAsia"/>
          <w:kern w:val="0"/>
          <w:sz w:val="20"/>
          <w:szCs w:val="20"/>
        </w:rPr>
        <w:t>暂停</w:t>
      </w:r>
      <w:r w:rsidRPr="008F2260">
        <w:rPr>
          <w:rFonts w:ascii="宋体" w:eastAsia="宋体" w:hAnsi="宋体" w:cs="宋体"/>
          <w:kern w:val="0"/>
          <w:sz w:val="20"/>
          <w:szCs w:val="20"/>
        </w:rPr>
        <w:t>logo--&gt;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&lt;mx:LinkButton id="stop" x="50" y="25" label="</w:t>
      </w:r>
      <w:r w:rsidRPr="008F2260">
        <w:rPr>
          <w:rFonts w:ascii="宋体" w:eastAsia="宋体" w:hAnsi="宋体" w:cs="宋体" w:hint="eastAsia"/>
          <w:kern w:val="0"/>
          <w:sz w:val="20"/>
          <w:szCs w:val="20"/>
        </w:rPr>
        <w:t>停止</w:t>
      </w:r>
      <w:r w:rsidRPr="008F2260">
        <w:rPr>
          <w:rFonts w:ascii="宋体" w:eastAsia="宋体" w:hAnsi="宋体" w:cs="宋体"/>
          <w:kern w:val="0"/>
          <w:sz w:val="20"/>
          <w:szCs w:val="20"/>
        </w:rPr>
        <w:t>" height="50" width="50" fontFamily="</w:t>
      </w:r>
      <w:r w:rsidRPr="008F2260">
        <w:rPr>
          <w:rFonts w:ascii="宋体" w:eastAsia="宋体" w:hAnsi="宋体" w:cs="宋体" w:hint="eastAsia"/>
          <w:kern w:val="0"/>
          <w:sz w:val="20"/>
          <w:szCs w:val="20"/>
        </w:rPr>
        <w:t>微软雅黑</w:t>
      </w: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"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   click="stop_clickHandler(event)" toolTip="</w:t>
      </w:r>
      <w:r w:rsidRPr="008F2260">
        <w:rPr>
          <w:rFonts w:ascii="宋体" w:eastAsia="宋体" w:hAnsi="宋体" w:cs="宋体" w:hint="eastAsia"/>
          <w:kern w:val="0"/>
          <w:sz w:val="20"/>
          <w:szCs w:val="20"/>
        </w:rPr>
        <w:t>停止</w:t>
      </w: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" fontSize="10"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   icon="@Embed(source='Source/Resource/stop.png')" alpha="1" toggle="true"/&gt;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&lt;!--</w:t>
      </w:r>
      <w:r w:rsidRPr="008F2260">
        <w:rPr>
          <w:rFonts w:ascii="宋体" w:eastAsia="宋体" w:hAnsi="宋体" w:cs="宋体" w:hint="eastAsia"/>
          <w:kern w:val="0"/>
          <w:sz w:val="20"/>
          <w:szCs w:val="20"/>
        </w:rPr>
        <w:t>全屏</w:t>
      </w:r>
      <w:r w:rsidRPr="008F2260">
        <w:rPr>
          <w:rFonts w:ascii="宋体" w:eastAsia="宋体" w:hAnsi="宋体" w:cs="宋体"/>
          <w:kern w:val="0"/>
          <w:sz w:val="20"/>
          <w:szCs w:val="20"/>
        </w:rPr>
        <w:t>logo--&gt;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&lt;mx:LinkButton id="fullscreen" x="1955" y="25" label="</w:t>
      </w:r>
      <w:r w:rsidRPr="008F2260">
        <w:rPr>
          <w:rFonts w:ascii="宋体" w:eastAsia="宋体" w:hAnsi="宋体" w:cs="宋体" w:hint="eastAsia"/>
          <w:kern w:val="0"/>
          <w:sz w:val="20"/>
          <w:szCs w:val="20"/>
        </w:rPr>
        <w:t>全屏</w:t>
      </w:r>
      <w:r w:rsidRPr="008F2260">
        <w:rPr>
          <w:rFonts w:ascii="宋体" w:eastAsia="宋体" w:hAnsi="宋体" w:cs="宋体"/>
          <w:kern w:val="0"/>
          <w:sz w:val="20"/>
          <w:szCs w:val="20"/>
        </w:rPr>
        <w:t>" height="50" width="50"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   fontFamily="</w:t>
      </w:r>
      <w:r w:rsidRPr="008F2260">
        <w:rPr>
          <w:rFonts w:ascii="宋体" w:eastAsia="宋体" w:hAnsi="宋体" w:cs="宋体" w:hint="eastAsia"/>
          <w:kern w:val="0"/>
          <w:sz w:val="20"/>
          <w:szCs w:val="20"/>
        </w:rPr>
        <w:t>微软雅黑</w:t>
      </w:r>
      <w:r w:rsidRPr="008F2260">
        <w:rPr>
          <w:rFonts w:ascii="宋体" w:eastAsia="宋体" w:hAnsi="宋体" w:cs="宋体"/>
          <w:kern w:val="0"/>
          <w:sz w:val="20"/>
          <w:szCs w:val="20"/>
        </w:rPr>
        <w:t>" click="fullscreen_clickHandler(event)" toolTip="</w:t>
      </w:r>
      <w:r w:rsidRPr="008F2260">
        <w:rPr>
          <w:rFonts w:ascii="宋体" w:eastAsia="宋体" w:hAnsi="宋体" w:cs="宋体" w:hint="eastAsia"/>
          <w:kern w:val="0"/>
          <w:sz w:val="20"/>
          <w:szCs w:val="20"/>
        </w:rPr>
        <w:t>全屏</w:t>
      </w: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" fontSize="10"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   icon="@Embed(source='Source/Resource/fullscreen.png')"/&gt;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&lt;!--</w:t>
      </w:r>
      <w:r w:rsidRPr="008F2260">
        <w:rPr>
          <w:rFonts w:ascii="宋体" w:eastAsia="宋体" w:hAnsi="宋体" w:cs="宋体" w:hint="eastAsia"/>
          <w:kern w:val="0"/>
          <w:sz w:val="20"/>
          <w:szCs w:val="20"/>
        </w:rPr>
        <w:t>时间显示</w:t>
      </w:r>
      <w:r w:rsidRPr="008F2260">
        <w:rPr>
          <w:rFonts w:ascii="宋体" w:eastAsia="宋体" w:hAnsi="宋体" w:cs="宋体"/>
          <w:kern w:val="0"/>
          <w:sz w:val="20"/>
          <w:szCs w:val="20"/>
        </w:rPr>
        <w:t>--&gt;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&lt;s:TextInput id="showtime" x="1600" y="30" width="200" contentBackgroundColor="#000000" fontSize="30" editable="false"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 fontFamily="</w:t>
      </w:r>
      <w:r w:rsidRPr="008F2260">
        <w:rPr>
          <w:rFonts w:ascii="宋体" w:eastAsia="宋体" w:hAnsi="宋体" w:cs="宋体" w:hint="eastAsia"/>
          <w:kern w:val="0"/>
          <w:sz w:val="20"/>
          <w:szCs w:val="20"/>
        </w:rPr>
        <w:t>仿宋</w:t>
      </w:r>
      <w:r w:rsidRPr="008F2260">
        <w:rPr>
          <w:rFonts w:ascii="宋体" w:eastAsia="宋体" w:hAnsi="宋体" w:cs="宋体"/>
          <w:kern w:val="0"/>
          <w:sz w:val="20"/>
          <w:szCs w:val="20"/>
        </w:rPr>
        <w:t>" color="#FFFFFF" contentBackgroundAlpha="0.0" borderAlpha="1" borderVisible="false" height="50"/&gt;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&lt;!--</w:t>
      </w:r>
      <w:r w:rsidRPr="008F2260">
        <w:rPr>
          <w:rFonts w:ascii="宋体" w:eastAsia="宋体" w:hAnsi="宋体" w:cs="宋体" w:hint="eastAsia"/>
          <w:kern w:val="0"/>
          <w:sz w:val="20"/>
          <w:szCs w:val="20"/>
        </w:rPr>
        <w:t>进度条</w:t>
      </w:r>
      <w:r w:rsidRPr="008F2260">
        <w:rPr>
          <w:rFonts w:ascii="宋体" w:eastAsia="宋体" w:hAnsi="宋体" w:cs="宋体"/>
          <w:kern w:val="0"/>
          <w:sz w:val="20"/>
          <w:szCs w:val="20"/>
        </w:rPr>
        <w:t>--&gt;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&lt;mx:ProgressBar x="100" y="45" fontSize="0" labelWidth="0" height="30" width="1500" chromeColor="#000000"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barSkin="mx.skins.halo.ProgressBarSkin" trackHeight="6" minimum="0" maximum="100" mode="manual"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id="progress" fontFamily="</w:t>
      </w:r>
      <w:r w:rsidRPr="008F2260">
        <w:rPr>
          <w:rFonts w:ascii="宋体" w:eastAsia="宋体" w:hAnsi="宋体" w:cs="宋体" w:hint="eastAsia"/>
          <w:kern w:val="0"/>
          <w:sz w:val="20"/>
          <w:szCs w:val="20"/>
        </w:rPr>
        <w:t>微软雅黑</w:t>
      </w:r>
      <w:r w:rsidRPr="008F2260">
        <w:rPr>
          <w:rFonts w:ascii="宋体" w:eastAsia="宋体" w:hAnsi="宋体" w:cs="宋体"/>
          <w:kern w:val="0"/>
          <w:sz w:val="20"/>
          <w:szCs w:val="20"/>
        </w:rPr>
        <w:t>" useHandCursor="true"/&gt;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&lt;!--</w:t>
      </w:r>
      <w:r w:rsidRPr="008F2260">
        <w:rPr>
          <w:rFonts w:ascii="宋体" w:eastAsia="宋体" w:hAnsi="宋体" w:cs="宋体" w:hint="eastAsia"/>
          <w:kern w:val="0"/>
          <w:sz w:val="20"/>
          <w:szCs w:val="20"/>
        </w:rPr>
        <w:t>滚动条</w:t>
      </w:r>
      <w:r w:rsidRPr="008F2260">
        <w:rPr>
          <w:rFonts w:ascii="宋体" w:eastAsia="宋体" w:hAnsi="宋体" w:cs="宋体"/>
          <w:kern w:val="0"/>
          <w:sz w:val="20"/>
          <w:szCs w:val="20"/>
        </w:rPr>
        <w:t>--&gt;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&lt;s:HSlider id="hslider" x="110" y="35" width="1500" height="30" minimum="0" maximum="100"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   showDataTip="false"  mouseMove="hslider_mouseMoveHandler(event)" mouseOut="hslider_mouseOutHandler(event)"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   change="hslider_changeHandler(event)" thumbPress="hslider_thumbPressHandler(event)" liveDragging="true"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   thumbRelease="hslider_thumbReleaseHandler(event)" useHandCursor="true" buttonMode="true" skinClass="myhslider"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   thumbDrag="hslider_thumbDragHandler(event)"/&gt;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&lt;!--</w:t>
      </w:r>
      <w:r w:rsidRPr="008F2260">
        <w:rPr>
          <w:rFonts w:ascii="宋体" w:eastAsia="宋体" w:hAnsi="宋体" w:cs="宋体" w:hint="eastAsia"/>
          <w:kern w:val="0"/>
          <w:sz w:val="20"/>
          <w:szCs w:val="20"/>
        </w:rPr>
        <w:t>音量进度条</w:t>
      </w:r>
      <w:r w:rsidRPr="008F2260">
        <w:rPr>
          <w:rFonts w:ascii="宋体" w:eastAsia="宋体" w:hAnsi="宋体" w:cs="宋体"/>
          <w:kern w:val="0"/>
          <w:sz w:val="20"/>
          <w:szCs w:val="20"/>
        </w:rPr>
        <w:t>--&gt;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&lt;mx:HSlider id="volume" visible="true" x="1855" y="25" width="80" height="50"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change="volume_changeHandler(event)" enabled="true"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maximum="100" minimum="0" showDataTip="true" showTrackHighlight="true"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value="50"/&gt;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&lt;!--</w:t>
      </w:r>
      <w:r w:rsidRPr="008F2260">
        <w:rPr>
          <w:rFonts w:ascii="宋体" w:eastAsia="宋体" w:hAnsi="宋体" w:cs="宋体" w:hint="eastAsia"/>
          <w:kern w:val="0"/>
          <w:sz w:val="20"/>
          <w:szCs w:val="20"/>
        </w:rPr>
        <w:t>音量</w:t>
      </w:r>
      <w:r w:rsidRPr="008F2260">
        <w:rPr>
          <w:rFonts w:ascii="宋体" w:eastAsia="宋体" w:hAnsi="宋体" w:cs="宋体"/>
          <w:kern w:val="0"/>
          <w:sz w:val="20"/>
          <w:szCs w:val="20"/>
        </w:rPr>
        <w:t>logo--&gt;</w:t>
      </w:r>
    </w:p>
    <w:p w:rsidR="0037266F" w:rsidRPr="008F2260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&lt;mx:Image id="voice" x="1805" y="33" source="Source/Resource/speed.png" width="45" height="45" toolTip="</w:t>
      </w:r>
      <w:r w:rsidRPr="008F2260">
        <w:rPr>
          <w:rFonts w:ascii="宋体" w:eastAsia="宋体" w:hAnsi="宋体" w:cs="宋体" w:hint="eastAsia"/>
          <w:kern w:val="0"/>
          <w:sz w:val="20"/>
          <w:szCs w:val="20"/>
        </w:rPr>
        <w:t>速度</w:t>
      </w:r>
      <w:r w:rsidRPr="008F2260">
        <w:rPr>
          <w:rFonts w:ascii="宋体" w:eastAsia="宋体" w:hAnsi="宋体" w:cs="宋体"/>
          <w:kern w:val="0"/>
          <w:sz w:val="20"/>
          <w:szCs w:val="20"/>
        </w:rPr>
        <w:t>"/&gt;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&lt;s:Label id="currenttime" x="33" y="-3" width="75" height="17" visible="true" fontSize="10" color="#FFFFFF"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 fontWeight="bold" backgroundColor="#</w:t>
      </w:r>
      <w:r>
        <w:rPr>
          <w:rFonts w:ascii="宋体" w:eastAsia="宋体" w:hAnsi="宋体" w:cs="宋体"/>
          <w:kern w:val="0"/>
          <w:sz w:val="20"/>
          <w:szCs w:val="20"/>
        </w:rPr>
        <w:t>000000" backgroundAlpha="0.0"/&gt;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&lt;/s:BorderContainer&gt;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&lt;/s:BorderContainer&gt;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>&lt;/s:Application&gt;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>&lt;?xml version="1.0" encoding="utf-8"?&gt;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&lt;s:SparkSkin xmlns:fx="http://ns.adobe.com/mxml/2009"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 xmlns:s="library://ns.adobe.com/flex/spark"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 xmlns:fb="http://ns.adobe.com/flashbuilder/2009"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 minHeight="11" alpha.disabled="0.5"&gt;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&lt;fx:Metadata&gt;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&lt;![CDATA[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/**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* @copy spark.skins.spark.ApplicationSkin#hostComponent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*/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[HostComponent("spark.components.HSlider")]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]]&gt;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&lt;/fx:Metadata&gt;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&lt;!--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NOTE: this skin file contains sub-parts that may continue to react to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Style code.  To remove this behavior create new copies of those skins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and remove the styles.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--&gt;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&lt;fx:Script&gt;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/**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 *  @private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 */ 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override protected function measure() : void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// Temporarily move the thumb to the left of the Slider so measurement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// doesn't factor in its x position. This allows resizing the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// HSlider to less than 100px in width.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thumbPos:Number = thumb.getLayoutBoundsX();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thumb.setLayoutBoundsPosition(0, thumb.getLayoutBoundsY());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super.measure();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thumb.setLayoutBoundsPosition(thumbPos, thumb.getLayoutBoundsY());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&lt;/fx:Script&gt;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&lt;s:states&gt;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&lt;s:State name="normal" /&gt;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&lt;s:State name="disabled" /&gt;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&lt;/s:states&gt;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&lt;fx:Declarations&gt;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&lt;!--- The tooltip used in the mx.controls.Slider control.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To customize the DataTip's appearance, create a custom HSliderSkin class.--&gt;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&lt;fx:Component id="dataTip"&gt;    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&lt;s:DataRenderer minHeight="24" minWidth="40" y="-34"&gt; 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&lt;s:Rect top="0" left="0" right="0" bottom="0"&gt;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&lt;s:fill&gt;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&lt;s:SolidColor color="0x123456" alpha=".9"/&gt;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&lt;/s:fill&gt;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&lt;s:filters&gt;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&lt;s:DropShadowFilter angle="90" color="0x999999" distance="3"/&gt;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&lt;/s:filters&gt;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&lt;/s:Rect&gt;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&lt;s:Label id="labelDisplay" text="{data}"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 horizontalCenter="0" verticalCenter="1"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 left="5" right="5" top="5" bottom="5"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 textAlign="center" verticalAlign="middle"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 fontWeight="normal" color="white" fontSize="11"&gt;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&lt;/s:Label&gt;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&lt;/s:DataRenderer&gt;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&lt;/fx:Component&gt;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&lt;/fx:Declarations&gt;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&lt;!--- The default skin class is HSliderTrackSkin.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@copy spark.components.supportClasses.TrackBase#track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@see spark.skins.spark.HSliderTrackSkin --&gt;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&lt;s:Button id="track" left="0" right="0" top="0" bottom="0" minWidth="33" width="100"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  skinClass="spark.skins.spark.HSliderTrackSkin" /&gt;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&lt;!--- The default skin class is HSliderThumbSkin.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@copy spark.components.supportClasses.TrackBase#thumb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@see spark.skins.spark.HSliderThumbSkin --&gt;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&lt;s:Button id="thumb" top="0" bottom="0" width="18" height="11"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  skinClass="spark.skins.spark.ButtonSkin"  height.normal="5" width.normal="10"/&gt;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>&lt;/s:SparkSkin&gt;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>&lt;!DOCTYPE html PUBLIC "-//W3C//DTD XHTML 1.0 Transitional//EN" "http://www.w3.org/TR/xhtml1/DTD/xhtml1-transitional.dtd"&gt;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>&lt;!-- saved from url=(0014)about:internet --&gt;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>&lt;html xmlns="http://www.w3.org/1999/xhtml" lang="en" xml:lang="en"&gt;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&lt;!--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Smart developers always View Source.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This application was built using Adobe Flex, an open source framework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for building rich Internet applications that get delivered via the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Flash Player or to desktops via Adobe AIR.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Learn more about Flex at http://flex.org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// --&gt;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&lt;head&gt;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&lt;title&gt;&lt;/title&gt;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&lt;meta name="google" value="notranslate" /&gt;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&lt;meta http-equiv="Content-Type" content="text/html; charset=utf-8" /&gt;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&lt;style type="text/css" media="screen"&gt;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html, body  { height:1100px}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body { margin:10px; padding:10px; overflow:auto; text-align:center;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background-color: pink;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object:focus { outline:none;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#flashContent { display:none; }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&lt;/style&gt;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&lt;!-- Enable Browser History by replacing useBrowserHistory tokens with two hyphens --&gt;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&lt;!-- BEGIN Browser History required section --&gt;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&lt;link rel="stylesheet" type="text/css" href="history/history.css" /&gt;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&lt;script type="text/javascript" src="history/history.js"&gt;&lt;/script&gt;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&lt;!-- END Browser History required section --&gt;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&lt;script type="text/javascript" src="swfobject.js"&gt;&lt;/script&gt;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&lt;script type="tex</w:t>
      </w:r>
      <w:r>
        <w:rPr>
          <w:rFonts w:ascii="宋体" w:eastAsia="宋体" w:hAnsi="宋体" w:cs="宋体"/>
          <w:kern w:val="0"/>
          <w:sz w:val="20"/>
          <w:szCs w:val="20"/>
        </w:rPr>
        <w:t>t/javascript"&gt;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var swfVersionStr = "10.1.0";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</w:t>
      </w:r>
      <w:r>
        <w:rPr>
          <w:rFonts w:ascii="宋体" w:eastAsia="宋体" w:hAnsi="宋体" w:cs="宋体"/>
          <w:kern w:val="0"/>
          <w:sz w:val="20"/>
          <w:szCs w:val="20"/>
        </w:rPr>
        <w:t xml:space="preserve">  </w:t>
      </w:r>
      <w:r w:rsidRPr="008F2260">
        <w:rPr>
          <w:rFonts w:ascii="宋体" w:eastAsia="宋体" w:hAnsi="宋体" w:cs="宋体"/>
          <w:kern w:val="0"/>
          <w:sz w:val="20"/>
          <w:szCs w:val="20"/>
        </w:rPr>
        <w:t>var xiSwfUrlStr = "playerProductInstall.swf";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var flashvars = {};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var params = {};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params.quality = "high";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params.bgcolor = "#ffffff";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params.allowscriptaccess = "sameDomain";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params.allowfullscreen = "true";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var attributes = {};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attributes.id = "FlashPlayerDemo";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attributes.name = "FlashPlayerDemo";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attributes.align = "middle";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swfobject.embedSWF(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"FlashPlayerDemo.swf", "flashContent",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"100%", "100%",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swfVersionStr, xiSwfUrlStr,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flashvars, params, attributes);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// JavaScript enabled so display the flashContent div in case it is not replaced with a swf object.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swfobject.createCSS("#flashContent", "display:block;text-align:left;");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&lt;/script&gt;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&lt;/head&gt;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&lt;body style="background-color:grey"&gt;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&lt;!-- SWFObject's dynamic embed method replaces this alternative HTML content with Flash content when enough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JavaScript and Flash plug-in support is available. The div is initially hidden so that it doesn't show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when JavaScript is disabled.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--&gt;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&lt;div style="font-family: 'kaiti'; font-size:40px"&gt;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&lt;p&gt;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</w:t>
      </w:r>
      <w:r w:rsidRPr="008F2260">
        <w:rPr>
          <w:rFonts w:ascii="宋体" w:eastAsia="宋体" w:hAnsi="宋体" w:cs="宋体" w:hint="eastAsia"/>
          <w:kern w:val="0"/>
          <w:sz w:val="20"/>
          <w:szCs w:val="20"/>
        </w:rPr>
        <w:t>请输入视频网址：</w:t>
      </w:r>
      <w:r w:rsidRPr="008F2260">
        <w:rPr>
          <w:rFonts w:ascii="宋体" w:eastAsia="宋体" w:hAnsi="宋体" w:cs="宋体"/>
          <w:kern w:val="0"/>
          <w:sz w:val="20"/>
          <w:szCs w:val="20"/>
        </w:rPr>
        <w:t>&lt;input type="text" name="" value="http://" style="width:50%;border:1px solid grey"&gt;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&lt;button type="button" name="button"&gt;</w:t>
      </w:r>
      <w:r w:rsidRPr="008F2260">
        <w:rPr>
          <w:rFonts w:ascii="宋体" w:eastAsia="宋体" w:hAnsi="宋体" w:cs="宋体" w:hint="eastAsia"/>
          <w:kern w:val="0"/>
          <w:sz w:val="20"/>
          <w:szCs w:val="20"/>
        </w:rPr>
        <w:t>播放</w:t>
      </w:r>
      <w:r w:rsidRPr="008F2260">
        <w:rPr>
          <w:rFonts w:ascii="宋体" w:eastAsia="宋体" w:hAnsi="宋体" w:cs="宋体"/>
          <w:kern w:val="0"/>
          <w:sz w:val="20"/>
          <w:szCs w:val="20"/>
        </w:rPr>
        <w:t>&lt;/button&gt;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&lt;/p&gt;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&lt;/div&gt;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&lt;div id="flashContent"&gt;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&lt;p&gt;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To view this page ensure that Adobe Flash Player version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11.1.0 or greater is installed.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&lt;/p&gt;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&lt;script type="text/javascript"&gt;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var pageHost = ((document.location.protocol == "https:") ? "https://" : "http://");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document.write("&lt;a href='http://www.adobe.com/go/getflashplayer'&gt;&lt;img src='"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            + pageHost + "www.adobe.com/images/shared/download_buttons/get_flash_player.gif' alt='Get Adobe Flash player' /&gt;&lt;/a&gt;" 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&lt;/script&gt;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&lt;/div&gt;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&lt;noscript&gt;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&lt;object classid="clsid:D27CDB6E-AE6D-11cf-96B8-444553540000" width="100%" height="600px" id="FlashPlayerDemo"&gt;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&lt;param name="movie" value="FlashPlayerDemo.swf" /&gt;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&lt;param name="quality" value="high" /&gt;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&lt;param name="bgcolor" value="#ffffff" /&gt;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&lt;param name="allowScriptAccess" value="sameDomain" /&gt;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&lt;param name="allowFullScreen" value="true" /&gt;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&lt;!--[if !IE]&gt;--&gt;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&lt;object type="application/x-shockwave-flash" data="FlashPlayerDemo.swf" width="100%" height="80%"&gt;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&lt;param name="quality" value="high" /&gt;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&lt;param name="bgcolor" value="#ffffff" /&gt;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&lt;param name="allowScriptAccess" value="sameDomain" /&gt;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&lt;param name="allowFullScreen" value="true" /&gt;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&lt;!--&lt;![endif]--&gt;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&lt;!--[if gte IE 6]&gt;--&gt;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&lt;p&gt;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    Either scripts and active content are not permitted to run or Adobe Flash Player version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    11.1.0 or greater is not installed.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&lt;/p&gt;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&lt;!--&lt;![endif]--&gt;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&lt;a href="http://www.adobe.com/go/getflashplayer"&gt;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    &lt;img src="http://www.adobe.com/images/shared/download_buttons/get_flash_player.gif" alt="Get Adobe Flash Player" /&gt;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&lt;/a&gt;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&lt;!--[if !IE]&gt;--&gt;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&lt;/object&gt;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&lt;!--&lt;![endif]--&gt;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&lt;/object&gt;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&lt;/noscript&gt;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&lt;/body&gt;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>&lt;/html&gt;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>/* This CSS stylesheet defines styles used by required elements in a flex application page that supports browser history */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>#ie_historyFrame { width: 0px; height: 0px; display:none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>#firefox_anchorDiv { width: 0px; height: 0px; display:none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>#safari_formDiv { width: 0px; height: 0px; display:none }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>#safari_rememberDiv { width: 0px; height: 0px; display:none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>BrowserHistoryUtils =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addEvent: function(elm, evType, fn, useCapture)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useCapture = useCapture || false;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if (elm.addEventListener)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elm.addEventListener(evType, fn, useCapture);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return true;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else if (elm.attachEvent)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var r = elm.attachEvent('on' + evType, fn);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return r;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else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elm['on' + evType] = fn;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}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>BrowserHistory = (function()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// type of browser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var browser =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ie: false,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ie8: false,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firefox: false,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safari: false,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opera: false,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version: -1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};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// Default app state URL to use when no fragment ID present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var defaultHash = '';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// Last-known app state URL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var currentHref = document.location.href;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// Initial URL (used only by IE)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var initialHref = document.location.href;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// Initial URL (used only by IE)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var initialHash = document.location.hash;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// History frame source URL prefix (used only by IE)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var historyFrameSourcePrefix = 'history/historyFrame.html?';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// History maintenance (used only by Safari)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var currentHistoryLength = -1;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// Flag to denote the existence of onhashchange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var browserHasHashChange = false;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var historyHash = [];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var initialState = createState(initialHref, initialHref + '#' + initialHash, initialHash);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var backStack = [];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var forwardStack = [];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var currentObjectId = null;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//UserAgent detection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var useragent = navigator.userAgent.toLowerCase();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if (useragent.indexOf("opera") != -1)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browser.opera = true;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} else if (useragent.indexOf("msie") != -1)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browser.ie = true;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browser.version = parseFloat(useragent.substring(useragent.indexOf('msie') + 4));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if (browser.version == 8)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browser.ie = false;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browser.ie8 = true;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} else if (useragent.indexOf("safari") != -1)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browser.safari = true;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browser.version = parseFloat(useragent.substring(useragent.indexOf('safari') + 7));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} else if (useragent.indexOf("gecko") != -1)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browser.firefox = true;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if (browser.ie == true &amp;&amp; browser.version == 7)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window["_ie_firstload"] = false;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function hashChangeHandler()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currentHref = document.location.href;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var flexAppUrl = getHash();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//ADR: to fix multiple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if (typeof BrowserHistory_multiple != "undefined" &amp;&amp; BrowserHistory_multiple == true)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var pl = getPlayers();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for (var i = 0; i &lt; pl.length; i++)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pl[i].browserURLChange(flexAppUrl);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} else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getPlayer().browserURLChange(flexAppUrl);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}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// Accessor functions for obtaining specific elements of the page.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function getHistoryFrame()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return document.getElementById('ie_historyFrame');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function getFormElement()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return document.getElementById('safari_formDiv');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function getRememberElement()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return document.getElementById("safari_remember_field");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// Get the Flash player object for performing ExternalInterface callbacks.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// Updated for changes to SWFObject2.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function getPlayer(id) {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var i;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(id &amp;&amp; document.getElementById(id))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r = document.getElementById(id);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(typeof r.SetVariable != "undefined")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return r;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else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o = r.getElementsByTagName("object");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e = r.getElementsByTagName("embed");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for (i = 0; i &lt; o.length; i++)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if (typeof o[i].browserURLChange != "undefined")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    return o[i];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for (i = 0; i &lt; e.length; i++)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if (typeof e[i].browserURLChange != "undefined")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    return e[i];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else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o = document.getElementsByTagName("object");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e = document.getElementsByTagName("embed");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for (i = 0; i &lt; e.length; i++)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if (typeof e[i].browserURLChange != "undefined")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return e[i];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for (i = 0; i &lt; o.length; i++)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if (typeof o[i].browserURLChange != "undefined")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return o[i];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return undefined;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function getPlayers()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var i;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var players = [];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if (players.length == 0)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var tmp = document.getElementsByTagName('object');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for (i = 0; i &lt; tmp.length; i++)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if (typeof tmp[i].browserURLChange != "undefined")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players.push(tmp[i]);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if (players.length == 0 || players[0].object == null)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var tmp = document.getElementsByTagName('embed');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for (i = 0; i &lt; tmp.length; i++)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if (typeof tmp[i].browserURLChange != "undefined")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players.push(tmp[i]);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return players;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function getIframeHash()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doc = getHistoryFrame().contentWindow.document;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hash = String(doc.location.search);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(hash.length == 1 &amp;&amp; hash.charAt(0) == "?")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hash = "";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else if (hash.length &gt;= 2 &amp;&amp; hash.charAt(0) == "?")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hash = hash.substring(1);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return hash;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/* Get the current location hash excluding the '#' symbol. */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function getHash()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// It would be nice if we could use document.location.hash here,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// but it's faulty sometimes.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var idx = document.location.href.indexOf('#');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return (idx &gt;= 0) ? document.location.href.substr(idx+1) : '';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/* Get the current location hash excluding the '#' symbol. */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function setHash(hash)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// It would be nice if we could use document.location.hash here,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// but it's faulty sometimes.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if (hash == '') hash = '#'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document.location.hash = hash;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function createState(baseUrl, newUrl, flexAppUrl)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return { 'baseUrl': baseUrl, 'newUrl': newUrl, 'flexAppUrl': flexAppUrl, 'title': null };</w:t>
      </w:r>
    </w:p>
    <w:p w:rsidR="0037266F" w:rsidRPr="008F2260" w:rsidRDefault="0037266F" w:rsidP="00FF34BD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}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function addHistoryEntry(baseUrl, newUrl, flexAppUrl)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//delete all the history entries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forwardStack = [];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if (browser.ie)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//Check to see if we are being asked to do a navigate for the first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//history entry, and if so ignore, because it's coming from the creation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//of the history iframe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if (flexAppUrl == defaultHash &amp;&amp; document.location.href == initialHref &amp;&amp; window['_ie_firstload'])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currentHref = initialHref;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return;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if ((!flexAppUrl || flexAppUrl == defaultHash) &amp;&amp; window['_ie_firstload'])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newUrl = baseUrl + '#' + defaultHash;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flexAppUrl = defaultHash;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} else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// for IE, tell the history frame to go somewhere without a '#'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// in order to get this entry into the browser history.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getHistoryFrame().src = historyFrameSourcePrefix + flexAppUrl;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setHash(flexAppUrl);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} else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//ADR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if (backStack.length == 0 &amp;&amp; initialState.flexAppUrl == flexAppUrl)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initialState = createState(baseUrl, newUrl, flexAppUrl);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} else if(backStack.length &gt; 0 &amp;&amp; backStack[backStack.length - 1].flexAppUrl == flexAppUrl)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backStack[backStack.length - 1] = createState(baseUrl, newUrl, flexAppUrl);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if (browser.safari &amp;&amp; !browserHasHashChange)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// for Safari, submit a form whose action points to the desired URL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if (browser.version &lt;= 419.3)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var file = window.location.pathname.toString();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file = file.substring(file.lastIndexOf("/")+1);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getFormElement().innerHTML = '&lt;form name="historyForm" action="'+file+'#' + flexAppUrl + '" method="GET"&gt;&lt;/form&gt;';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//get the current elements and add them to the form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var qs = window.location.search.substring(1);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var qs_arr = qs.split("&amp;");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for (var i = 0; i &lt; qs_arr.length; i++)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    var tmp = qs_arr[i].split("=");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    var elem = document.createElement("input");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    elem.type = "hidden";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    elem.name = tmp[0];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    elem.value = tmp[1];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    document.forms.historyForm.appendChild(elem);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document.forms.historyForm.submit();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} else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top.location.hash = flexAppUrl;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// We also have to maintain the history by hand for Safari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historyHash[history.length] = flexAppUrl;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_storeStates();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} else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// Otherwise, just tell the browser to go there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setHash(flexAppUrl);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backStack.push(createState(baseUrl, newUrl, flexAppUrl));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function _storeStates()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if (browser.safari)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getRememberElement().value = historyHash.join(",");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}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function handleBackButton()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//The "current" page is always at the top of the history stack.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var current = backStack.pop();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if (!current) { return;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var last = backStack[backStack.length - 1];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if (!last &amp;&amp; backStack.length == 0){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last = initialState;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forwardStack.push(current);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function handleForwardButton() {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//summary: private method. Do not call this directly.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var last = forwardStack.pop();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if (!last) { return;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backStack.push(last);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function handleArbitraryUrl()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//delete all the history entries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forwardStack = [];</w:t>
      </w:r>
    </w:p>
    <w:p w:rsidR="0037266F" w:rsidRPr="008F2260" w:rsidRDefault="0037266F" w:rsidP="00FF34BD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}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function checkForUrlChange()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if (browser.ie) {</w:t>
      </w:r>
    </w:p>
    <w:p w:rsidR="0037266F" w:rsidRPr="008F2260" w:rsidRDefault="0037266F" w:rsidP="00FF34BD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if (currentHref != document.location.href &amp;&amp; currentHref + '#' != document.location.href) {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if (browser.version &lt; 7)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currentHref = document.location.href;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document.location.reload();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} else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(getHash() != getIframeHash())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// this.iframe.src = this.blankURL + hash;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sourceToSet = historyFrameSourcePrefix + getHash();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getHistoryFrame().src = sourceToSet;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    currentHref = document.location.href;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}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if (browser.safari &amp;&amp; !browserHasHashChange)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// For Safari, we have to check to see if history.length changed.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if (currentHistoryLength &gt;= 0 &amp;&amp; history.length != currentHistoryLength)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//alert("did change: " + history.length + ", " + historyHash.length + "|" + historyHash[history.length] + "|&gt;" + historyHash.join("|"));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var flexAppUrl = getHash();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if (browser.version &lt; 528.16 /* Anything earlier than Safari 4.0 */)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{   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// If it did change and we're running Safari 3.x or earlier,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// then we have to look the old state up in our hand-maintained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// array since document.location.hash won't have changed,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// then call back into BrowserManager.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currentHistoryLength = history.length;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flexAppUrl = historyHash[currentHistoryLength];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//ADR: to fix multiple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if (typeof BrowserHistory_multiple != "undefined" &amp;&amp; BrowserHistory_multiple == true)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var pl = getPlayers();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for (var i = 0; i &lt; pl.length; i++)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    pl[i].browserURLChange(flexAppUrl);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} else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getPlayer().browserURLChange(flexAppUrl);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_storeStates();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if (browser.firefox &amp;&amp; !browserHasHashChange)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if (currentHref != document.location.href) {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var bsl = backStack.length;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var urlActions =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back: false,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forward: false,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set: false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if ((window.location.hash == initialHash || window.location.href == initialHref) &amp;&amp; (bsl == 1))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urlActions.back = true;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// FIXME: could this ever be a forward button?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// we can't clear it because we still need to check for forwards. Ugg.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// clearInterval(this.locationTimer);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handleBackButton();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// first check to see if we could have gone forward. We always halt on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// a no-hash item.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if (forwardStack.length &gt; 0)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if (forwardStack[forwardStack.length-1].flexAppUrl == getHash())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    urlActions.forward = true;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    handleForwardButton();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}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// ok, that didn't work, try someplace back in the history stack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if ((bsl &gt;= 2) &amp;&amp; (backStack[bsl - 2]))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if (backStack[bsl - 2].flexAppUrl == getHash())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    urlActions.back = true;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    handleBackButton();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if (!urlActions.back &amp;&amp; !urlActions.forward)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var foundInStacks =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    back: -1,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    forward: -1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for (var i = 0; i &lt; backStack.length; i++)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    if (backStack[i].flexAppUrl == getHash() &amp;&amp; i != (bsl - 2))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        arbitraryUrl = true;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        foundInStacks.back = i;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for (var i = 0; i &lt; forwardStack.length; i++)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    if (forwardStack[i].flexAppUrl == getHash() &amp;&amp; i != (bsl - 2))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        arbitraryUrl = true;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        foundInStacks.forward = i;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handleArbitraryUrl();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// Firefox changed; do a callback into BrowserManager to tell it.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currentHref = document.location.href;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var flexAppUrl = getHash();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//ADR: to fix multiple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if (typeof BrowserHistory_multiple != "undefined" &amp;&amp; BrowserHistory_multiple == true)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var pl = getPlayers();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for (var i = 0; i &lt; pl.length; i++)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    pl[i].browserURLChange(flexAppUrl);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} else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getPlayer().browserURLChange(flexAppUrl);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}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var _initialize = function ()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browserHasHashChange = ("onhashchange" in document.body);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if (browser.ie)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var scripts = document.getElementsByTagName('script');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for (var i = 0, s; s = scripts[i]; i++)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if (s.src.indexOf("history.js") &gt; -1)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var iframe_location = (new String(s.src)).replace("history.js", "historyFrame.html");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historyFrameSourcePrefix = iframe_location + "?";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var src = historyFrameSourcePrefix;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var iframe = document.createElement("iframe");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iframe.id = 'ie_historyFrame';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iframe.name = 'ie_historyFrame';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iframe.src = 'javascript:false;';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try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document.body.appendChild(iframe);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} catch(e)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setTimeout(function()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document.body.appendChild(iframe);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}, 0);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}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if (browser.safari &amp;&amp; !browserHasHashChange)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var rememberDiv = document.createElement("div");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rememberDiv.id = 'safari_rememberDiv';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document.body.appendChild(rememberDiv);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rememberDiv.innerHTML = '&lt;input type="text" id="safari_remember_field" style="width: 500px;"&gt;';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var formDiv = document.createElement("div");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formDiv.id = 'safari_formDiv';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document.body.appendChild(formDiv);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var reloader_content = document.createElement('div');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reloader_content.id = 'safarireloader';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var scripts = document.getElementsByTagName('script');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for (var i = 0, s; s = scripts[i]; i++)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if (s.src.indexOf("history.js") &gt; -1)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html = (new String(s.src)).replace(".js", ".html");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reloader_content.innerHTML = '&lt;iframe id="safarireloader-iframe" src="about:blank" frameborder="no" scrolling="no"&gt;&lt;/iframe&gt;';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document.body.appendChild(reloader_content);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reloader_content.style.position = 'absolute';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reloader_content.style.left = reloader_content.style.top = '-9999px';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iframe = reloader_content.getElementsByTagName('iframe')[0];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if (document.getElementById("safari_remember_field").value != "" 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historyHash = document.getElementById("safari_remember_field").value.split(",");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}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if (browserHasHashChange)       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document.body.onhashchange = hashChangeHandler;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return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historyHash: historyHash,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backStack: function() { return backStack; },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forwardStack: function() { return forwardStack },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getPlayer: getPlayer,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initialize: function(src)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_initialize(src);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},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setURL: function(url)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document.location.href = url;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},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getURL: function()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return document.location.href;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},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getTitle: function()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return document.title;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},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setTitle: function(title)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try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backStack[backStack.length - 1].title = title;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} catch(e) {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//if on safari, set the title to be the empty string.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if (browser.safari)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if (title == "")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try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var tmp = window.location.href.toString();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title = tmp.substring((tmp.lastIndexOf("/")+1), tmp.lastIndexOf("#"));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} catch(e)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    title = "";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document.title = title;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},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setDefaultURL: function(def)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defaultHash = def;</w:t>
      </w:r>
    </w:p>
    <w:p w:rsidR="0037266F" w:rsidRPr="008F2260" w:rsidRDefault="0037266F" w:rsidP="00FF34BD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def = getHash();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if (browser.ie)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window['_ie_firstload'] = true;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var sourceToSet = historyFrameSourcePrefix + def;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var func = function()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getHistoryFrame().src = sourceToSet;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window.location.replace("#" + def);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setInterval(checkForUrlChange, 50);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try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func();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} catch(e)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window.setTimeout(function() { func(); }, 0);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}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if (browser.safari)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currentHistoryLength = history.length;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if (historyHash.length == 0)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historyHash[currentHistoryLength] = def;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var newloc = "#" + def;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window.location.replace(newloc);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} else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//alert(historyHash[historyHash.length-1]);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setInterval(checkForUrlChange, 50);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if (browser.firefox || browser.opera)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var reg = new RegExp("#" + def + "$");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if (window.location.toString().match(reg))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} else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var newloc ="#" + def;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window.location.replace(newloc);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setInterval(checkForUrlChange, 50);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}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},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/* Set the current browser URL; called from inside BrowserManager to propagate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* the application state out to the container.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*/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setBrowserURL: function(flexAppUrl, objectId)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if (browser.ie &amp;&amp; typeof objectId != "undefined")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currentObjectId = objectId;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//fromIframe = fromIframe || false;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//fromFlex = fromFlex || false;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//alert("setBrowserURL: " + flexAppUrl);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//flexAppUrl = (flexAppUrl == "") ? defaultHash : flexAppUrl 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var pos = document.location.href.indexOf('#');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var baseUrl = pos != -1 ? document.location.href.substr(0, pos) : document.location.href;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var newUrl = baseUrl + '#' + flexAppUrl;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if (document.location.href != newUrl &amp;&amp; document.location.href + '#' != newUrl)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currentHref = newUrl;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addHistoryEntry(baseUrl, newUrl, flexAppUrl);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currentHistoryLength = history.length;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}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},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browserURLChange: function(flexAppUrl)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var objectId = null;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if (browser.ie &amp;&amp; currentObjectId != null)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objectId = currentObjectId;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if (typeof BrowserHistory_multiple != "undefined" &amp;&amp; BrowserHistory_multiple == true)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var pl = getPlayers();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for (var i = 0; i &lt; pl.length; i++)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try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    pl[i].browserURLChange(flexAppUrl);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} catch(e) {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} else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try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getPlayer(objectId).browserURLChange(flexAppUrl);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} catch(e) { }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currentObjectId = null;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},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getUserAgent: function()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return navigator.userAgent;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},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getPlatform: function()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return navigator.platform;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}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}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>})();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>// Initialization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>// Automated unit testing and other diagnostics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>function setURL(url)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document.location.href = url;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>function backButton()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history.back();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>function forwardButton()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history.forward();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>function goForwardOrBackInHistory(step)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history.go(step);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>//BrowserHistoryUtils.addEvent(window, "load", function() { BrowserHistory.initialize(); });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>(function(i)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var u =navigator.userAgent;var e=/*@cc_on!@*/false;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var st = setTimeout;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if(/webkit/i.test(u)){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st(function(){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var dr=document.readyState;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if(dr=="loaded"||dr=="complete"){i()}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else{st(arguments.callee,10);}},10);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} else if((/mozilla/i.test(u)&amp;&amp;!/(compati)/.test(u)) || (/opera/i.test(u))){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document.addEventListener("DOMContentLoaded",i,false);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} else if(e){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(function(){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var t=document.createElement('doc:rdy');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try{t.doScroll('left');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i();t=null;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}catch(e){st(arguments.callee,0);}})();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} else{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window.onload=i;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}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>})( function() {BrowserHistory.initialize();} 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>/*!</w:t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SWFObject v2.2 &lt;http://code.google.com/p/swfobject/&gt;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is released under the MIT License &lt;http://www.opensource.org/licenses/mit-license.php&gt; 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>*/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>var swfobject = function()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UNDEF = "undefined",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OBJECT = "object",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SHOCKWAVE_FLASH = "Shockwave Flash",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SHOCKWAVE_FLASH_AX = "ShockwaveFlash.ShockwaveFlash",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FLASH_MIME_TYPE = "application/x-shockwave-flash",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EXPRESS_INSTALL_ID = "SWFObjectExprInst",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ON_READY_STATE_CHANGE = "onreadystatechange",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win = window,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doc = document,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nav = navigator,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plugin = false,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domLoadFnArr = [main],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regObjArr = [],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objIdArr = [],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listenersArr = [],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storedAltContent,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storedAltContentId,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storedCallbackFn,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storedCallbackObj,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isDomLoaded = false,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isExpressInstallActive = false,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dynamicStylesheet,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dynamicStylesheetMedia,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autoHideShow = true,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/* Centralized function for browser feature detection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- User agent string detection is only used when no good alternative is possible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- Is executed directly for optimal performance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*/</w:t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ua = function()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w3cdom = typeof doc.getElementById != UNDEF &amp;&amp; typeof doc.getElementsByTagName != UNDEF &amp;&amp; typeof doc.createElement != UNDEF,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u = nav.userAgent.toLowerCase(),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 = nav.platform.toLowerCase(),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windows = p ? /win/.test(p) : /win/.test(u),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mac = p ? /mac/.test(p) : /mac/.test(u),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webkit = /webkit/.test(u) ? parseFloat(u.replace(/^.*webkit\/(\d+(\.\d+)?).*$/, "$1")) : false, // returns either the webkit version or false if not webkit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ie = !+"\v1", // feature detection based on Andrea Giammarchi's solution: http://webreflection.blogspot.com/2009/01/32-bytes-to-know-if-your-browser-is-ie.html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playerVersion = [0,0,0],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d = null;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(typeof nav.plugins != UNDEF &amp;&amp; typeof nav.plugins[SHOCKWAVE_FLASH] == OBJECT)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d = nav.plugins[SHOCKWAVE_FLASH].description;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(d &amp;&amp; !(typeof nav.mimeTypes != UNDEF &amp;&amp; nav.mimeTypes[FLASH_MIME_TYPE] &amp;&amp; !nav.mimeTypes[FLASH_MIME_TYPE].enabledPlugin)) { // navigator.mimeTypes["application/x-shockwave-flash"].enabledPlugin indicates whether plug-ins are enabled or disabled in Safari 3+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plugin = true;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ie = false; // cascaded feature detection for Internet Explorer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d = d.replace(/^.*\s+(\S+\s+\S+$)/, "$1");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playerVersion[0] = parseInt(d.replace(/^(.*)\..*$/, "$1"), 10);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playerVersion[1] = parseInt(d.replace(/^.*\.(.*)\s.*$/, "$1"), 10);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playerVersion[2] = /[a-zA-Z]/.test(d) ? parseInt(d.replace(/^.*[a-zA-Z]+(.*)$/, "$1"), 10) : 0;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else if (typeof win.ActiveXObject != UNDEF)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try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a = new ActiveXObject(SHOCKWAVE_FLASH_AX);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(a) { // a will return null when ActiveX is disabled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d = a.GetVariable("$version");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(d)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ie = true; // cascaded feature detection for Internet Explorer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d = d.split(" ")[1].split(",");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playerVersion = [parseInt(d[0], 10), parseInt(d[1], 10), parseInt(d[2], 10)];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catch(e) {}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return { w3:w3cdom, pv:playerVersion, wk:webkit, ie:ie, win:windows, mac:mac };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}(),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/* Cross-browser onDomLoad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- Will fire an event as soon as the DOM of a web page is loaded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- Internet Explorer workaround based on Diego Perini's solution: http://javascript.nwbox.com/IEContentLoaded/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- Regular onload serves as fallback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*/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onDomLoad = function()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(!ua.w3) { return;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if ((typeof doc.readyState != UNDEF &amp;&amp; doc.readyState == "complete") || (typeof doc.readyState == UNDEF &amp;&amp; (doc.getElementsByTagName("body")[0] || doc.body))) { // function is fired after onload, e.g. when script is inserted dynamically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callDomLoadFunctions();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(!isDomLoaded)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(typeof doc.addEventListener != UNDEF)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doc.addEventListener("DOMContentLoaded", callDomLoadFunctions, false);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(ua.ie &amp;&amp; ua.win)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doc.attachEvent(ON_READY_STATE_CHANGE, function()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(doc.readyState == "complete")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doc.detachEvent(ON_READY_STATE_CHANGE, arguments.callee);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callDomLoadFunctions();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(win == top) { // if not inside an iframe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(function(){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(isDomLoaded) { return;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try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doc.documentElement.doScroll("left");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catch(e)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setTimeout(arguments.callee, 0);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return;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callDomLoadFunctions();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})();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(ua.wk)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(function(){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(isDomLoaded) { return;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(!/loaded|complete/.test(doc.readyState))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setTimeout(arguments.callee, 0);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return;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callDomLoadFunctions();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})();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addLoadEvent(callDomLoadFunctions);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function callDomLoadFunctions()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(isDomLoaded) { return;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try { // test if we can really add/remove elements to/from the DOM; we don't want to fire it too early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t = doc.getElementsByTagName("body")[0].appendChild(createElement("span"));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t.parentNode.removeChild(t);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catch (e) { return;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isDomLoaded = true;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dl = domLoadFnArr.length;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for (var i = 0; i &lt; dl; i++)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domLoadFnArr[i]();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function addDomLoadEvent(fn)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(isDomLoaded)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fn();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else {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domLoadFnArr[domLoadFnArr.length] = fn; // Array.push() is only available in IE5.5+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/* Cross-browser onload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- Based on James Edwards' solution: http://brothercake.com/site/resources/scripts/onload/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- Will fire an event as soon as a web page including all of its assets are loaded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 */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function addLoadEvent(fn)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(typeof win.addEventListener != UNDEF)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win.addEventListener("load", fn, false);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else if (typeof doc.addEventListener != UNDEF)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doc.addEventListener("load", fn, false);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else if (typeof win.attachEvent != UNDEF)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addListener(win, "onload", fn);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else if (typeof win.onload == "function")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fnOld = win.onload;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win.onload = function()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fnOld();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fn();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else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win.onload = fn;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/* Main function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- Will preferably execute onDomLoad, otherwise onload (as a fallback)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*/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function main() {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(plugin)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testPlayerVersion();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else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matchVersions();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/* Detect the Flash Player version for non-Internet Explorer browsers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- Detecting the plug-in version via the object element is more precise than using the plugins collection item's description: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  a. Both release and build numbers can be detected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  b. Avoid wrong descriptions by corrupt installers provided by Adobe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  c. Avoid wrong descriptions by multiple Flash Player entries in the plugin Array, caused by incorrect browser imports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- Disadvantage of this method is that it depends on the availability of the DOM, while the plugins collection is immediately available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*/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function testPlayerVersion()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b = doc.getElementsByTagName("body")[0];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o = createElement(OBJECT);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o.setAttribute("type", FLASH_MIME_TYPE);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t = b.appendChild(o);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(t)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counter = 0;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(function(){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(typeof t.GetVariable != UNDEF)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d = t.GetVariable("$version");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(d)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d = d.split(" ")[1].split(",");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ua.pv = [parseInt(d[0], 10), parseInt(d[1], 10), parseInt(d[2], 10)];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else if (counter &lt; 10)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counter++;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setTimeout(arguments.callee, 10);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return;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b.removeChild(o);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t = null;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matchVersions();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})();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else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matchVersions();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/* Perform Flash Player and SWF version matching; static publishing only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*/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function matchVersions()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rl = regObjArr.length;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(rl &gt; 0)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for (var i = 0; i &lt; rl; i++) { // for each registered object element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id = regObjArr[i].id;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cb = regObjArr[i].callbackFn;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cbObj = {success:false, id:id};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(ua.pv[0] &gt; 0)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obj = getElementById(id);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(obj)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(hasPlayerVersion(regObjArr[i].swfVersion) &amp;&amp; !(ua.wk &amp;&amp; ua.wk &lt; 312)) { // Flash Player version &gt;= published SWF version: Houston, we have a match!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setVisibility(id, true);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(cb)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cbObj.success = true;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cbObj.ref = getObjectById(id);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cb(cbObj);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else if (regObjArr[i].expressInstall &amp;&amp; canExpressInstall()) { // show the Adobe Express Install dialog if set by the web page author and if supported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att = {};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att.data = regObjArr[i].expressInstall;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att.width = obj.getAttribute("width") || "0";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att.height = obj.getAttribute("height") || "0";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(obj.getAttribute("class")) { att.styleclass = obj.getAttribute("class");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(obj.getAttribute("align")) { att.align = obj.getAttribute("align");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// parse HTML object param element's name-value pairs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par = {};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p = obj.getElementsByTagName("param");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pl = p.length;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for (var j = 0; j &lt; pl; j++)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(p[j].getAttribute("name").toLowerCase() != "movie")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par[p[j].getAttribute("name")] = p[j].getAttribute("value");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showExpressInstall(att, par, id, cb);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else { // Flash Player and SWF version mismatch or an older Webkit engine that ignores the HTML object element's nested param elements: display alternative content instead of SWF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displayAltContent(obj);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(cb) { cb(cbObj);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else {</w:t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// if no Flash Player is installed or the fp version cannot be detected we let the HTML object element do its job (either show a SWF or alternative content)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setVisibility(id, true);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(cb)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o = getObjectById(id); // test whether there is an HTML object element or not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if (o &amp;&amp; typeof o.SetVariable != UNDEF) {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cbObj.success = true;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cbObj.ref = o;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cb(cbObj);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function getObjectById(objectIdStr)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r = null;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o = getElementById(objectIdStr);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(o &amp;&amp; o.nodeName == "OBJECT")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(typeof o.SetVariable != UNDEF)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r = o;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else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n = o.getElementsByTagName(OBJECT)[0];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(n)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r = n;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return r;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/* Requirements for Adobe Express Install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- only one instance can be active at a time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- fp 6.0.65 or higher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- Win/Mac OS only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- no Webkit engines older than version 312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*/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function canExpressInstall()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return !isExpressInstallActive &amp;&amp; hasPlayerVersion("6.0.65") &amp;&amp; (ua.win || ua.mac) &amp;&amp; !(ua.wk &amp;&amp; ua.wk &lt; 312);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/* Show the Adobe Express Install dialog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- Reference: http://www.adobe.com/cfusion/knowledgebase/index.cfm?id=6a253b75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*/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function showExpressInstall(att, par, replaceElemIdStr, callbackFn)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isExpressInstallActive = true;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storedCallbackFn = callbackFn || null;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storedCallbackObj = {success:false, id:replaceElemIdStr};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obj = getElementById(replaceElemIdStr);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(obj)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(obj.nodeName == "OBJECT") { // static publishing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storedAltContent = abstractAltContent(obj);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storedAltContentId = null;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else { // dynamic publishing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storedAltContent = obj;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storedAltContentId = replaceElemIdStr;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att.id = EXPRESS_INSTALL_ID;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(typeof att.width == UNDEF || (!/%$/.test(att.width) &amp;&amp; parseInt(att.width, 10) &lt; 310)) { att.width = "310";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(typeof att.height == UNDEF || (!/%$/.test(att.height) &amp;&amp; parseInt(att.height, 10) &lt; 137)) { att.height = "137";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doc.title = doc.title.slice(0, 47) + " - Flash Player Installation";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pt = ua.ie &amp;&amp; ua.win ? "ActiveX" : "PlugIn",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fv = "MMredirectURL=" + encodeURI(window.location).toString().replace(/&amp;/g,"%26") + "&amp;MMplayerType=" + pt + "&amp;MMdoctitle=" + doc.title;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(typeof par.flashvars != UNDEF)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par.flashvars += "&amp;" + fv;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else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par.flashvars = fv;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// IE only: when a SWF is loading (AND: not available in cache) wait for the readyState of the object element to become 4 before removing it,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// because you cannot properly cancel a loading SWF file without breaking browser load references, also obj.onreadystatechange doesn't work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(ua.ie &amp;&amp; ua.win &amp;&amp; obj.readyState != 4)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newObj = createElement("div");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replaceElemIdStr += "SWFObjectNew";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newObj.setAttribute("id", replaceElemIdStr);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obj.parentNode.insertBefore(newObj, obj); // insert placeholder div that will be replaced by the object element that loads expressinstall.swf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obj.style.display = "none";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(function(){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(obj.readyState == 4)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obj.parentNode.removeChild(obj);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else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setTimeout(arguments.callee, 10);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})();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createSWF(att, par, replaceElemIdStr);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/* Functions to abstract and display alternative content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*/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function displayAltContent(obj)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(ua.ie &amp;&amp; ua.win &amp;&amp; obj.readyState != 4)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// IE only: when a SWF is loading (AND: not available in cache) wait for the readyState of the object element to become 4 before removing it,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// because you cannot properly cancel a loading SWF file without breaking browser load references, also obj.onreadystatechange doesn't work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el = createElement("div");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obj.parentNode.insertBefore(el, obj); // insert placeholder div that will be replaced by the alternative content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el.parentNode.replaceChild(abstractAltContent(obj), el);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obj.style.display = "none";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(function(){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(obj.readyState == 4)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obj.parentNode.removeChild(obj);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else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setTimeout(arguments.callee, 10);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})();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else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obj.parentNode.replaceChild(abstractAltContent(obj), obj);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}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function abstractAltContent(obj)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ac = createElement("div");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(ua.win &amp;&amp; ua.ie)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ac.innerHTML = obj.innerHTML;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else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nestedObj = obj.getElementsByTagName(OBJECT)[0];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(nestedObj)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c = nestedObj.childNodes;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(c)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cl = c.length;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for (var i = 0; i &lt; cl; i++)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(!(c[i].nodeType == 1 &amp;&amp; c[i].nodeName == "PARAM") &amp;&amp; !(c[i].nodeType == 8))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ac.appendChild(c[i].cloneNode(true));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return ac;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/* Cross-browser dynamic SWF creation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*/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function createSWF(attObj, parObj, id)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r, el = getElementById(id);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(ua.wk &amp;&amp; ua.wk &lt; 312) { return r;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(el)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(typeof attObj.id == UNDEF) { // if no 'id' is defined for the object element, it will inherit the 'id' from the alternative content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attObj.id = id;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(ua.ie &amp;&amp; ua.win) { // Internet Explorer + the HTML object element + W3C DOM methods do not combine: fall back to outerHTML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att = "";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for (var i in attObj)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(attObj[i] != Object.prototype[i]) { // filter out prototype additions from other potential libraries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(i.toLowerCase() == "data")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parObj.movie = attObj[i];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else if (i.toLowerCase() == "styleclass") { // 'class' is an ECMA4 reserved keyword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att += ' class="' + attObj[i] + '"';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else if (i.toLowerCase() != "classid")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att += ' ' + i + '="' + attObj[i] + '"';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par = "";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for (var j in parObj)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(parObj[j] != Object.prototype[j]) { // filter out prototype additions from other potential libraries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par += '&lt;param name="' + j + '" value="' + parObj[j] + '" /&gt;';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el.outerHTML = '&lt;object classid="clsid:D27CDB6E-AE6D-11cf-96B8-444553540000"' + att + '&gt;' + par + '&lt;/object&gt;';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objIdArr[objIdArr.length] = attObj.id; // stored to fix object 'leaks' on unload (dynamic publishing only)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r = getElementById(attObj.id);</w:t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else { // well-behaving browsers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o = createElement(OBJECT);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o.setAttribute("type", FLASH_MIME_TYPE);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for (var m in attObj)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(attObj[m] != Object.prototype[m]) { // filter out prototype additions from other potential libraries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(m.toLowerCase() == "styleclass") { // 'class' is an ECMA4 reserved keyword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o.setAttribute("class", attObj[m]);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else if (m.toLowerCase() != "classid") { // filter out IE specific attribute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o.setAttribute(m, attObj[m]);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for (var n in parObj)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(parObj[n] != Object.prototype[n] &amp;&amp; n.toLowerCase() != "movie") { // filter out prototype additions from other potential libraries and IE specific param element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createObjParam(o, n, parObj[n]);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el.parentNode.replaceChild(o, el);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r = o;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return r;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function createObjParam(el, pName, pValue)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p = createElement("param");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p.setAttribute("name", pName);</w:t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p.setAttribute("value", pValue);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el.appendChild(p);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/* Cross-browser SWF removal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- Especially needed to safely and completely remove a SWF in Internet Explorer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*/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function removeSWF(id)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obj = getElementById(id);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(obj &amp;&amp; obj.nodeName == "OBJECT")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(ua.ie &amp;&amp; ua.win)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obj.style.display = "none";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(function(){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(obj.readyState == 4)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removeObjectInIE(id);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else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setTimeout(arguments.callee, 10);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})();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else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obj.parentNode.removeChild(obj);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function removeObjectInIE(id)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obj = getElementById(id);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(obj)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for (var i in obj)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(typeof obj[i] == "function")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obj[i] = null;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obj.parentNode.removeChild(obj);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/* Functions to optimize JavaScript compression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*/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function getElementById(id)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el = null;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try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 = doc.getElementById(id);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catch (e) {}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return el;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function createElement(el)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return doc.createElement(el);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/* Updated attachEvent function for Internet Explorer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- Stores attachEvent information in an Array, so on unload the detachEvent functions can be called to avoid memory leaks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*/</w:t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function addListener(target, eventType, fn)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target.attachEvent(eventType, fn);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listenersArr[listenersArr.length] = [target, eventType, fn];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/* Flash Player and SWF content version matching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*/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function hasPlayerVersion(rv)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pv = ua.pv, v = rv.split(".");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v[0] = parseInt(v[0], 10);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v[1] = parseInt(v[1], 10) || 0; // supports short notation, e.g. "9" instead of "9.0.0"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v[2] = parseInt(v[2], 10) || 0;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return (pv[0] &gt; v[0] || (pv[0] == v[0] &amp;&amp; pv[1] &gt; v[1]) || (pv[0] == v[0] &amp;&amp; pv[1] == v[1] &amp;&amp; pv[2] &gt;= v[2])) ? true : false;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/* Cross-browser dynamic CSS creation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- Based on Bobby van der Sluis' solution: http://www.bobbyvandersluis.com/articles/dynamicCSS.php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*/</w:t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function createCSS(sel, decl, media, newStyle)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(ua.ie &amp;&amp; ua.mac) { return;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h = doc.getElementsByTagName("head")[0];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(!h) { return; } // to also support badly authored HTML pages that lack a head element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m = (media &amp;&amp; typeof media == "string") ? media : "screen";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(newStyle)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dynamicStylesheet = null;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dynamicStylesheetMedia = null;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if (!dynamicStylesheet || dynamicStylesheetMedia != m) {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// create dynamic stylesheet + get a global reference to it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s = createElement("style");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s.setAttribute("type", "text/css");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s.setAttribute("media", m);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dynamicStylesheet = h.appendChild(s);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(ua.ie &amp;&amp; ua.win &amp;&amp; typeof doc.styleSheets != UNDEF &amp;&amp; doc.styleSheets.length &gt; 0)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dynamicStylesheet = doc.styleSheets[doc.styleSheets.length - 1];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dynamicStylesheetMedia = m;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// add style rule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(ua.ie &amp;&amp; ua.win)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(dynamicStylesheet &amp;&amp; typeof dynamicStylesheet.addRule == OBJECT)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dynamicStylesheet.addRule(sel, decl);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else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(dynamicStylesheet &amp;&amp; typeof doc.createTextNode != UNDEF)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dynamicStylesheet.appendChild(doc.createTextNode(sel + " {" + decl + "}"));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function setVisibility(id, isVisible)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(!autoHideShow) { return;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v = isVisible ? "visible" : "hidden";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(isDomLoaded &amp;&amp; getElementById(id))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getElementById(id).style.visibility = v;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else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createCSS("#" + id, "visibility:" + v);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/* Filter to avoid XSS attacks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*/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function urlEncodeIfNecessary(s)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regex = /[\\\"&lt;&gt;\.;]/;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hasBadChars = regex.exec(s) != null;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return hasBadChars &amp;&amp; typeof encodeURIComponent != UNDEF ? encodeURIComponent(s) : s;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/* Release memory to avoid memory leaks caused by closures, fix hanging audio/video threads and force open sockets/NetConnections to disconnect (Internet Explorer only)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*/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cleanup = function()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(ua.ie &amp;&amp; ua.win)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window.attachEvent("onunload", function()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// remove listeners to avoid memory leaks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ll = listenersArr.length;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for (var i = 0; i &lt; ll; i++)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listenersArr[i][0].detachEvent(listenersArr[i][1], listenersArr[i][2]);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// cleanup dynamically embedded objects to fix audio/video threads and force open sockets and NetConnections to disconnect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il = objIdArr.length;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for (var j = 0; j &lt; il; j++)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removeSWF(objIdArr[j]);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// cleanup library's main closures to avoid memory leaks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for (var k in ua)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ua[k] = null;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ua = null;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for (var l in swfobject)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swfobject[l] = null;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swfobject = null;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return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/* Public API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- Reference: http://code.google.com/p/swfobject/wiki/documentation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*/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registerObject: function(objectIdStr, swfVersionStr, xiSwfUrlStr, callbackFn)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(ua.w3 &amp;&amp; objectIdStr &amp;&amp; swfVersionStr)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regObj = {};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regObj.id = objectIdStr;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regObj.swfVersion = swfVersionStr;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regObj.expressInstall = xiSwfUrlStr;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regObj.callbackFn = callbackFn;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regObjArr[regObjArr.length] = regObj;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setVisibility(objectIdStr, false);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else if (callbackFn)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callbackFn({success:false, id:objectIdStr});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getObjectById: function(objectIdStr)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(ua.w3)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return getObjectById(objectIdStr);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embedSWF: function(swfUrlStr, replaceElemIdStr, widthStr, heightStr, swfVersionStr, xiSwfUrlStr, flashvarsObj, parObj, attObj, callbackFn)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callbackObj = {success:false, id:replaceElemIdStr};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(ua.w3 &amp;&amp; !(ua.wk &amp;&amp; ua.wk &lt; 312) &amp;&amp; swfUrlStr &amp;&amp; replaceElemIdStr &amp;&amp; widthStr &amp;&amp; heightStr &amp;&amp; swfVersionStr)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setVisibility(replaceElemIdStr, false);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addDomLoadEvent(function()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widthStr += ""; // auto-convert to string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heightStr += "";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att = {};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(attObj &amp;&amp; typeof attObj === OBJECT)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for (var i in attObj) { // copy object to avoid the use of references, because web authors often reuse attObj for multiple SWFs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att[i] = attObj[i];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att.data = swfUrlStr;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att.width = widthStr;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att.height = heightStr;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var par = {};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(parObj &amp;&amp; typeof parObj === OBJECT)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for (var j in parObj) { // copy object to avoid the use of references, because web authors often reuse parObj for multiple SWFs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par[j] = parObj[j];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(flashvarsObj &amp;&amp; typeof flashvarsObj === OBJECT)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for (var k in flashvarsObj) { // copy object to avoid the use of references, because web authors often reuse flashvarsObj for multiple SWFs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(typeof par.flashvars != UNDEF)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par.flashvars += "&amp;" + k + "=" + flashvarsObj[k];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else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par.flashvars = k + "=" + flashvarsObj[k];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(hasPlayerVersion(swfVersionStr)) { // create SWF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obj = createSWF(att, par, replaceElemIdStr);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(att.id == replaceElemIdStr)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setVisibility(replaceElemIdStr, true);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callbackObj.success = true;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callbackObj.ref = obj;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else if (xiSwfUrlStr &amp;&amp; canExpressInstall()) { // show Adobe Express Install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att.data = xiSwfUrlStr;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showExpressInstall(att, par, replaceElemIdStr, callbackFn);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return;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else { // show alternative content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setVisibility(replaceElemIdStr, true);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(callbackFn) { callbackFn(callbackObj);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else if (callbackFn) { callbackFn(callbackObj);</w:t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switchOffAutoHideShow: function()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autoHideShow = false;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ua: ua,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getFlashPlayerVersion: function()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return { major:ua.pv[0], minor:ua.pv[1], release:ua.pv[2] };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hasFlashPlayerVersion: hasPlayerVersion,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createSWF: function(attObj, parObj, replaceElemIdStr)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(ua.w3)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return createSWF(attObj, parObj, replaceElemIdStr);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else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return undefined;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showExpressInstall: function(att, par, replaceElemIdStr, callbackFn)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(ua.w3 &amp;&amp; canExpressInstall())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showExpressInstall(att, par, replaceElemIdStr, callbackFn);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removeSWF: function(objElemIdStr)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(ua.w3)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removeSWF(objElemIdStr);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createCSS: function(selStr, declStr, mediaStr, newStyleBoolean)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(ua.w3)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createCSS(selStr, declStr, mediaStr, newStyleBoolean);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addDomLoadEvent: addDomLoadEvent,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addLoadEvent: addLoadEvent,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getQueryParamValue: function(param)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q = doc.location.search || doc.location.hash;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(q)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(/\?/.test(q)) { q = q.split("?")[1]; } // strip question mark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(param == null)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return urlEncodeIfNecessary(q);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pairs = q.split("&amp;");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for (var i = 0; i &lt; pairs.length; i++)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(pairs[i].substring(0, pairs[i].indexOf("=")) == param)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return urlEncodeIfNecessary(pairs[i].substring((pairs[i].indexOf("=") + 1)));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return "";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},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// For internal usage only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expressInstallCallback: function()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(isExpressInstallActive)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var obj = getElementById(EXPRESS_INSTALL_ID);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(obj &amp;&amp; storedAltContent)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obj.parentNode.replaceChild(storedAltContent, obj);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(storedAltContentId)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setVisibility(storedAltContentId, true);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(ua.ie &amp;&amp; ua.win) { storedAltContent.style.display = "block";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if (storedCallbackFn) { storedCallbackFn(storedCallbackObj);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isExpressInstallActive = false;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 xml:space="preserve">}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</w: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ab/>
        <w:t>};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>}();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>&lt;?xml version="1.0" encoding="UTF-8" standalone="no"?&gt;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>&lt;actionScriptProperties analytics="false" mainApplicationPath="FlashPlayerDemo.mxml" projectUUID="5cee88e5-794a-4e88-9090-b09fb639577b" version="10"&gt;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&lt;compiler additionalCompilerArguments="-locale en_US" autoRSLOrdering="true" copyDependentFiles="true" fteInMXComponents="false" generateAccessible="true" htmlExpressInstall="true" htmlGenerate="true" htmlHistoryManagement="true" htmlPlayerVersionCheck="true" includeNetmonSwc="false" outputFolderPath="bin-debug" removeUnusedRSL="true" sourceFolderPath="src" strict="true" targetPlayerVersion="0.0.0" useApolloConfig="false" useDebugRSLSwfs="true" verifyDigests="true" warn="true"&gt;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&lt;compilerSourcePath/&gt;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&lt;libraryPath defaultLinkType="0"&gt;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&lt;libraryPathEntry kind="4" path=""&gt;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&lt;excludedEntries&gt;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&lt;libraryPathEntry kind="3" linkType="1" path="${PROJECT_FRAMEWORKS}/libs/flex.swc" useDefaultLinkType="false"/&gt;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&lt;libraryPathEntry kind="3" linkType="1" path="${PROJECT_FRAMEWORKS}/libs/core.swc" useDefaultLinkType="false"/&gt;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&lt;/excludedEntries&gt;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&lt;/libraryPathEntry&gt;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&lt;libraryPathEntry kind="1" linkType="1" path="libs"/&gt;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&lt;/libraryPath&gt;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&lt;sourceAttachmentPath/&gt;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&lt;/compiler&gt;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&lt;applications&gt;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&lt;application path="FlashPlayerDemo.mxml"/&gt;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&lt;/applications&gt;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&lt;modules/&gt;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&lt;buildCSSFiles/&gt;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&lt;flashCatalyst validateFlashCatalystCompatibility="false"/&gt;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&lt;/actionScriptProperties&gt;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>&lt;?xml version="1.0" encoding="UTF-8" standalone="no"?&gt;</w:t>
      </w:r>
    </w:p>
    <w:p w:rsidR="0037266F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>&lt;flexProperties enableServiceManager="false" flexServerFeatures="0" flexServerType="0" toolCompile="true" useServerFlexSDK="false" version="2"/&gt;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>&lt;?xml version="1.0" encoding="UTF-8"?&gt;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>&lt;projectDescription&gt;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ab/>
        <w:t>&lt;name&gt;FlashPlayerDemo&lt;/name&gt;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ab/>
        <w:t>&lt;comment&gt;&lt;/comment&gt;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ab/>
        <w:t>&lt;projects&gt;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ab/>
        <w:t>&lt;/projects&gt;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ab/>
        <w:t>&lt;buildSpec&gt;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ab/>
      </w:r>
      <w:r w:rsidRPr="00405757">
        <w:rPr>
          <w:rFonts w:ascii="宋体" w:eastAsia="宋体" w:hAnsi="宋体" w:cs="宋体"/>
          <w:kern w:val="0"/>
          <w:sz w:val="20"/>
          <w:szCs w:val="20"/>
        </w:rPr>
        <w:tab/>
        <w:t>&lt;buildCommand&gt;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ab/>
      </w:r>
      <w:r w:rsidRPr="00405757">
        <w:rPr>
          <w:rFonts w:ascii="宋体" w:eastAsia="宋体" w:hAnsi="宋体" w:cs="宋体"/>
          <w:kern w:val="0"/>
          <w:sz w:val="20"/>
          <w:szCs w:val="20"/>
        </w:rPr>
        <w:tab/>
      </w:r>
      <w:r w:rsidRPr="00405757">
        <w:rPr>
          <w:rFonts w:ascii="宋体" w:eastAsia="宋体" w:hAnsi="宋体" w:cs="宋体"/>
          <w:kern w:val="0"/>
          <w:sz w:val="20"/>
          <w:szCs w:val="20"/>
        </w:rPr>
        <w:tab/>
        <w:t>&lt;name&gt;com.adobe.flexbuilder.project.flexbuilder&lt;/name&gt;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ab/>
      </w:r>
      <w:r w:rsidRPr="00405757">
        <w:rPr>
          <w:rFonts w:ascii="宋体" w:eastAsia="宋体" w:hAnsi="宋体" w:cs="宋体"/>
          <w:kern w:val="0"/>
          <w:sz w:val="20"/>
          <w:szCs w:val="20"/>
        </w:rPr>
        <w:tab/>
      </w:r>
      <w:r w:rsidRPr="00405757">
        <w:rPr>
          <w:rFonts w:ascii="宋体" w:eastAsia="宋体" w:hAnsi="宋体" w:cs="宋体"/>
          <w:kern w:val="0"/>
          <w:sz w:val="20"/>
          <w:szCs w:val="20"/>
        </w:rPr>
        <w:tab/>
        <w:t>&lt;arguments&gt;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ab/>
      </w:r>
      <w:r w:rsidRPr="00405757">
        <w:rPr>
          <w:rFonts w:ascii="宋体" w:eastAsia="宋体" w:hAnsi="宋体" w:cs="宋体"/>
          <w:kern w:val="0"/>
          <w:sz w:val="20"/>
          <w:szCs w:val="20"/>
        </w:rPr>
        <w:tab/>
      </w:r>
      <w:r w:rsidRPr="00405757">
        <w:rPr>
          <w:rFonts w:ascii="宋体" w:eastAsia="宋体" w:hAnsi="宋体" w:cs="宋体"/>
          <w:kern w:val="0"/>
          <w:sz w:val="20"/>
          <w:szCs w:val="20"/>
        </w:rPr>
        <w:tab/>
        <w:t>&lt;/arguments&gt;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ab/>
      </w:r>
      <w:r w:rsidRPr="00405757">
        <w:rPr>
          <w:rFonts w:ascii="宋体" w:eastAsia="宋体" w:hAnsi="宋体" w:cs="宋体"/>
          <w:kern w:val="0"/>
          <w:sz w:val="20"/>
          <w:szCs w:val="20"/>
        </w:rPr>
        <w:tab/>
        <w:t>&lt;/buildCommand&gt;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ab/>
        <w:t>&lt;/buildSpec&gt;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ab/>
        <w:t>&lt;natures&gt;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ab/>
      </w:r>
      <w:r w:rsidRPr="00405757">
        <w:rPr>
          <w:rFonts w:ascii="宋体" w:eastAsia="宋体" w:hAnsi="宋体" w:cs="宋体"/>
          <w:kern w:val="0"/>
          <w:sz w:val="20"/>
          <w:szCs w:val="20"/>
        </w:rPr>
        <w:tab/>
        <w:t>&lt;nature&gt;com.adobe.flexbuilder.project.flexnature&lt;/nature&gt;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ab/>
      </w:r>
      <w:r w:rsidRPr="00405757">
        <w:rPr>
          <w:rFonts w:ascii="宋体" w:eastAsia="宋体" w:hAnsi="宋体" w:cs="宋体"/>
          <w:kern w:val="0"/>
          <w:sz w:val="20"/>
          <w:szCs w:val="20"/>
        </w:rPr>
        <w:tab/>
        <w:t>&lt;nature&gt;com.adobe.flexbuilder.project.actionscriptnature&lt;/nature&gt;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ab/>
        <w:t>&lt;/natures&gt;</w:t>
      </w:r>
    </w:p>
    <w:p w:rsidR="0037266F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>&lt;/projectDescription&gt;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>&lt;!DOCTYPE html PUBLIC "-//W3C//DTD XHTML 1.0 Transitional//EN" "http://www.w3.org/TR/xhtml1/DTD/xhtml1-transitional.dtd"&gt;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>&lt;!-- saved from url=(0014)about:internet --&gt;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&lt;html xmlns="http://www.w3.org/1999/xhtml" lang="en" xml:lang="en"&gt;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&lt;!--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Smart developers always View Source.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This application was built using Adobe Flex, an open source framework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for building rich Internet applications that get delivered via the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Flash Player or to desktops via Adobe AIR.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Learn more about Flex at http://flex.org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// --&gt;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&lt;head&gt;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&lt;title&gt;${title}&lt;/title&gt;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&lt;meta name="google" value="notranslate" /&gt;        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&lt;meta http-equiv="Content-Type" content="text/html; charset=utf-8" /&gt;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&lt;!-- Include CSS to eliminate any default margins/padding and set the height of the html element and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the body element to 100%, because Firefox, or any Gecko based browser, interprets percentage as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the percentage of the height of its parent container, which has to be set explicitly.  Fix for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Firefox 3.6 focus border issues.  Initially, don't display flashContent div so it won't show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if JavaScript disabled.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--&gt;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&lt;style type="text/css" media="screen"&gt;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html, body  { height:100%;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body { margin:0; padding:0; overflow:auto; text-align:center;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background-color: ${bgcolor}; }  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object:focus { outline:none;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#flashContent { display:none;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&lt;/style&gt;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&lt;!-- Enable Browser History by replacing useBrowserHistory tokens with two hyphens --&gt;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&lt;!-- BEGIN Browser History required section ${useBrowserHistory}&gt;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&lt;link rel="stylesheet" type="text/css" href="history/history.css" /&gt;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&lt;script type="text/javascript" src="history/history.js"&gt;&lt;/script&gt;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&lt;!${useBrowserHistory} END Browser History required section --&gt; 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&lt;script type="text/javascript" src="swfobject.js"&gt;&lt;/script&gt;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&lt;script type="text/javascript"&gt;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// For version detection, set to min. required Flash Player version, or 0 (or 0.0.0), for no version detection.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var swfVersionStr = "${version_major}.${version_minor}.${version_revision}";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// To use express install, set to playerProductInstall.swf, otherwise the empty string.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var xiSwfUrlStr = "${expressInstallSwf}";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var flashvars = {};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var params = {};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params.quality = "high";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params.bgcolor = "${bgcolor}";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params.allowscriptaccess = "sameDomain";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params.allowfullscreen = "true";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var attributes = {};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attributes.id = "${application}";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attributes.name = "${application}";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attributes.align = "middle";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swfobject.embedSWF(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"${swf}.swf", "flashContent",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"${width}", "${height}",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swfVersionStr, xiSwfUrlStr,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flashvars, params, attributes);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// JavaScript enabled so display the flashContent div in case it is not replaced with a swf object.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swfobject.createCSS("#flashContent", "display:block;text-align:left;");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&lt;/script&gt;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&lt;/head&gt;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&lt;body&gt;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&lt;!-- SWFObject's dynamic embed method replaces this alternative HTML content with Flash content when enough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JavaScript and Flash plug-in support is available. The div is initially hidden so that it doesn't show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when JavaScript is disabled.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--&gt;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&lt;div id="flashContent"&gt;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&lt;p&gt;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To view this page ensure that Adobe Flash Player version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${version_major}.${version_minor}.${version_revision} or greater is installed.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&lt;/p&gt;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&lt;script type="text/javascript"&gt;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var pageHost = ((document.location.protocol == "https:") ? "https://" : "http://");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document.write("&lt;a href='http://www.adobe.com/go/getflashplayer'&gt;&lt;img src='"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            + pageHost + "www.adobe.com/images/shared/download_buttons/get_flash_player.gif' alt='Get Adobe Flash player' /&gt;&lt;/a&gt;" );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&lt;/script&gt;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&lt;/div&gt;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&lt;noscript&gt;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&lt;object classid="clsid:D27CDB6E-AE6D-11cf-96B8-444553540000" width="${width}" height="${height}" id="${application}"&gt;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&lt;param name="movie" value="${swf}.swf" /&gt;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&lt;param name="quality" value="high" /&gt;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&lt;param name="bgcolor" value="${bgcolor}" /&gt;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&lt;param name="allowScriptAccess" value="sameDomain" /&gt;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&lt;param name="allowFullScreen" value="true" /&gt;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&lt;!--[if !IE]&gt;--&gt;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&lt;object type="application/x-shockwave-flash" data="${swf}.swf" width="${width}" height="${height}"&gt;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&lt;param name="quality" value="high" /&gt;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&lt;param name="bgcolor" value="${bgcolor}" /&gt;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&lt;param name="allowScriptAccess" value="sameDomain" /&gt;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&lt;param name="allowFullScreen" value="true" /&gt;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&lt;!--&lt;![endif]--&gt;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&lt;!--[if gte IE 6]&gt;--&gt;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&lt;p&gt;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    Either scripts and active content are not permitted to run or Adobe Flash Player version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    ${version_major}.${version_minor}.${version_revision} or greater is not installed.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&lt;/p&gt;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&lt;!--&lt;![endif]--&gt;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&lt;a href="http://www.adobe.com/go/getflashplayer"&gt;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    &lt;img src="http://www.adobe.com/images/shared/download_buttons/get_flash_player.gif" alt="Get Adobe Flash Player" /&gt;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&lt;/a&gt;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&lt;!--[if !IE]&gt;--&gt;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&lt;/object&gt;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&lt;!--&lt;![endif]--&gt;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&lt;/object&gt;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&lt;/noscript&gt;    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&lt;/body&gt;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>&lt;/html&gt;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>&lt;html&gt;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&lt;head&gt;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&lt;META HTTP-EQUIV="Pragma" CONTENT="no-cache"&gt;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&lt;META HTTP-EQUIV="Expires" CONTENT="-1"&gt; 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&lt;/head&gt;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&lt;body&gt;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&lt;script&gt;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function processUrl()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var pos = url.indexOf("?");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url = pos != -1 ? url.substr(pos + 1) : "";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if (!parent._ie_firstload)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parent.BrowserHistory.setBrowserURL(url);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try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    parent.BrowserHistory.browserURLChange(url);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} catch(e) {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} else {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    parent._ie_firstload = false;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    }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}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var url = document.location.href;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processUrl();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    document.write(encodeURIComponent(url));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&lt;/script&gt;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Hidden frame for Browser History support.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 xml:space="preserve">    &lt;/body&gt;</w:t>
      </w:r>
    </w:p>
    <w:p w:rsidR="0037266F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  <w:r w:rsidRPr="008F2260">
        <w:rPr>
          <w:rFonts w:ascii="宋体" w:eastAsia="宋体" w:hAnsi="宋体" w:cs="宋体"/>
          <w:kern w:val="0"/>
          <w:sz w:val="20"/>
          <w:szCs w:val="20"/>
        </w:rPr>
        <w:t>&lt;/html&gt;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>&lt;?xml version="1.0" encoding="utf-8" standalone="yes"?&gt;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>&lt;content Name="TEAM MEMBERS"&gt;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&lt;gallery Name="MANAGEMENT"&gt;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ab/>
        <w:t>&lt;item Image="team/gallery1/image1.jpg"&gt;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&lt;copy&gt;&lt;![CDATA[&lt;font color="#FFFFFF" size="20"&gt;Joe Blogs&lt;/font&gt;&lt;br&gt;&lt;br&gt;&lt;font color="#FFFFFF" size="11"&gt;Position: Chief Executive Officer&lt;/font&gt;&lt;br&gt;Lorem ipsum dolor sit amet, consectetur adipisicing elit, sed do eiusmod tempor incididunt ut labore et dolore magna aliqua.&lt;br&gt;&lt;br&gt;&lt;font color="#FFFFFF"&gt;Contact Details:&lt;/font&gt;&lt;br&gt;T: +27 012 123 1234&lt;br&gt;F: +27 012 123 1234&lt;br&gt;E: &lt;a href="mailto:name@company.com"&gt;name@company.com&lt;/a&gt;]]&gt;&lt;/copy&gt;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ab/>
        <w:t>&lt;/item&gt;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ab/>
        <w:t>&lt;item Image="team/gallery1/image2.jpg"&gt;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&lt;copy&gt;&lt;![CDATA[&lt;font color="#FFFFFF" size="20"&gt;Tom Smith&lt;/font&gt;&lt;br&gt;&lt;br&gt;&lt;font color="#FFFFFF" size="11"&gt;Position: Director&lt;/font&gt;&lt;br&gt;Lorem ipsum dolor sit amet, consectetur adipisicing elit, sed do eiusmod tempor incididunt ut labore et dolore magna aliqua.&lt;br&gt;&lt;br&gt;&lt;font color="#FFFFFF"&gt;Contact Details:&lt;/font&gt;&lt;br&gt;T: +27 012 123 1234&lt;br&gt;F: +27 012 123 1234&lt;br&gt;E: &lt;a href="mailto:name@company.com"&gt;name@company.com&lt;/a&gt;]]&gt;&lt;/copy&gt;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ab/>
        <w:t>&lt;/item&gt;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ab/>
        <w:t>&lt;item Image="team/gallery1/image3.jpg"&gt;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&lt;copy&gt;&lt;![CDATA[&lt;font color="#FFFFFF" size="20"&gt;Jane Doe&lt;/font&gt;&lt;br&gt;&lt;br&gt;&lt;font color="#FFFFFF" size="11"&gt;Position: Creative Manager&lt;/font&gt;&lt;br&gt;Lorem ipsum dolor sit amet, consectetur adipisicing elit, sed do eiusmod tempor incididunt ut labore et dolore magna aliqua.&lt;br&gt;&lt;br&gt;&lt;font color="#FFFFFF"&gt;Contact Details:&lt;/font&gt;&lt;br&gt;T: +27 012 123 1234&lt;br&gt;F: +27 012 123 1234&lt;br&gt;E: &lt;a href="mailto:name@company.com"&gt;name@company.com&lt;/a&gt;]]&gt;&lt;/copy&gt;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ab/>
        <w:t>&lt;/item&gt;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ab/>
        <w:t>&lt;item Image="team/gallery1/image4.jpg"&gt;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&lt;copy&gt;&lt;![CDATA[&lt;font color="#FFFFFF" size="20"&gt;John Smith&lt;/font&gt;&lt;br&gt;&lt;br&gt;&lt;font color="#FFFFFF" size="11"&gt;Position: Production Manager&lt;/font&gt;&lt;br&gt;Lorem ipsum dolor sit amet, consectetur adipisicing elit, sed do eiusmod tempor incididunt ut labore et dolore magna aliqua.&lt;br&gt;&lt;br&gt;&lt;font color="#FFFFFF"&gt;Contact Details:&lt;/font&gt;&lt;br&gt;T: +27 012 123 1234&lt;br&gt;F: +27 012 123 1234&lt;br&gt;E: &lt;a href="mailto:name@company.com"&gt;name@company.com&lt;/a&gt;]]&gt;&lt;/copy&gt;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ab/>
        <w:t>&lt;/item&gt;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ab/>
        <w:t>&lt;item Image="team/gallery1/image1.jpg"&gt;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&lt;copy&gt;&lt;![CDATA[&lt;font color="#FFFFFF" size="20"&gt;Mary Jane&lt;/font&gt;&lt;br&gt;&lt;br&gt;&lt;font color="#FFFFFF" size="11"&gt;Position: Technical Administrator&lt;/font&gt;&lt;br&gt;Lorem ipsum dolor sit amet, consectetur adipisicing elit, sed do eiusmod tempor incididunt ut labore et dolore magna aliqua.&lt;br&gt;&lt;br&gt;&lt;font color="#FFFFFF"&gt;Contact Details:&lt;/font&gt;&lt;br&gt;T: +27 012 123 1234&lt;br&gt;F: +27 012 123 1234&lt;br&gt;E: &lt;a href="mailto:name@company.com"&gt;name@company.com&lt;/a&gt;]]&gt;&lt;/copy&gt;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ab/>
        <w:t>&lt;/item&gt;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ab/>
        <w:t>&lt;item Image="team/gallery1/image2.jpg"&gt;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&lt;copy&gt;&lt;![CDATA[&lt;font color="#FFFFFF" size="20"&gt;James Smith&lt;/font&gt;&lt;br&gt;&lt;br&gt;&lt;font color="#FFFFFF" size="11"&gt;Position: Human Resources&lt;/font&gt;&lt;br&gt;Lorem ipsum dolor sit amet, consectetur adipisicing elit, sed do eiusmod tempor incididunt ut labore et dolore magna aliqua.&lt;br&gt;&lt;br&gt;&lt;font color="#FFFFFF"&gt;Contact Details:&lt;/font&gt;&lt;br&gt;T: +27 012 123 1234&lt;br&gt;F: +27 012 123 1234&lt;br&gt;E: &lt;a href="mailto:name@company.com"&gt;name@company.com&lt;/a&gt;]]&gt;&lt;/copy&gt;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ab/>
        <w:t>&lt;/item&gt;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ab/>
        <w:t>&lt;item Image="team/gallery1/image3.jpg"&gt;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&lt;copy&gt;&lt;![CDATA[&lt;font color="#FFFFFF" size="20"&gt;John Doe&lt;/font&gt;&lt;br&gt;&lt;br&gt;&lt;font color="#FFFFFF" size="11"&gt;Position: Accounts Manager&lt;/font&gt;&lt;br&gt;Lorem ipsum dolor sit amet, consectetur adipisicing elit, sed do eiusmod tempor incididunt ut labore et dolore magna aliqua.&lt;br&gt;&lt;br&gt;&lt;font color="#FFFFFF"&gt;Contact Details:&lt;/font&gt;&lt;br&gt;T: +27 012 123 1234&lt;br&gt;F: +27 012 123 1234&lt;br&gt;E: &lt;a href="mailto:name@company.com"&gt;name@company.com&lt;/a&gt;]]&gt;&lt;/copy&gt;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ab/>
        <w:t>&lt;/item&gt;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&lt;/gallery&gt;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&lt;gallery Name="DEVELOPERS"&gt;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ab/>
        <w:t>&lt;item Image="team/gallery2/image1.jpg"&gt;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&lt;copy&gt;&lt;![CDATA[&lt;font color="#FFFFFF" size="20"&gt;James Smith&lt;/font&gt;&lt;br&gt;&lt;br&gt;&lt;font color="#FFFFFF" size="11"&gt;Position: Lead Developer&lt;/font&gt;&lt;br&gt;Lorem ipsum dolor sit amet, consectetur adipisicing elit, sed do eiusmod tempor incididunt ut labore et dolore magna aliqua.&lt;br&gt;&lt;br&gt;&lt;font color="#FFFFFF"&gt;Contact Details:&lt;/font&gt;&lt;br&gt;T: +27 012 123 1234&lt;br&gt;F: +27 012 123 1234&lt;br&gt;E: &lt;a href="mailto:name@company.com"&gt;name@company.com&lt;/a&gt;]]&gt;&lt;/copy&gt;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ab/>
        <w:t>&lt;/item&gt;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ab/>
        <w:t>&lt;item Image="team/gallery2/image2.jpg"&gt;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&lt;copy&gt;&lt;![CDATA[&lt;font color="#FFFFFF" size="20"&gt;John Doe&lt;/font&gt;&lt;br&gt;&lt;br&gt;&lt;font color="#FFFFFF" size="11"&gt;Position: System Administrator&lt;/font&gt;&lt;br&gt;Lorem ipsum dolor sit amet, consectetur adipisicing elit, sed do eiusmod tempor incididunt ut labore et dolore magna aliqua.&lt;br&gt;&lt;br&gt;&lt;font color="#FFFFFF"&gt;Contact Details:&lt;/font&gt;&lt;br&gt;T: +27 012 123 1234&lt;br&gt;F: +27 012 123 1234&lt;br&gt;E: &lt;a href="mailto:name@company.com"&gt;name@company.com&lt;/a&gt;]]&gt;&lt;/copy&gt;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ab/>
        <w:t>&lt;/item&gt;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ab/>
        <w:t>&lt;item Image="team/gallery2/image3.jpg"&gt;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&lt;copy&gt;&lt;![CDATA[&lt;font color="#FFFFFF" size="20"&gt;Tom Smith&lt;/font&gt;&lt;br&gt;&lt;br&gt;&lt;font color="#FFFFFF" size="11"&gt;Position: Senior Developer&lt;/font&gt;&lt;br&gt;Lorem ipsum dolor sit amet, consectetur adipisicing elit, sed do eiusmod tempor incididunt ut labore et dolore magna aliqua.&lt;br&gt;&lt;br&gt;&lt;font color="#FFFFFF"&gt;Contact Details:&lt;/font&gt;&lt;br&gt;T: +27 012 123 1234&lt;br&gt;F: +27 012 123 1234&lt;br&gt;E: &lt;a href="mailto:name@company.com"&gt;name@company.com&lt;/a&gt;]]&gt;&lt;/copy&gt;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ab/>
        <w:t>&lt;/item&gt;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ab/>
        <w:t>&lt;item Image="team/gallery2/image4.jpg"&gt;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&lt;copy&gt;&lt;![CDATA[&lt;font color="#FFFFFF" size="20"&gt;John Smith&lt;/font&gt;&lt;br&gt;&lt;br&gt;&lt;font color="#FFFFFF" size="11"&gt;Position: Senior Developer&lt;/font&gt;&lt;br&gt;Lorem ipsum dolor sit amet, consectetur adipisicing elit, sed do eiusmod tempor incididunt ut labore et dolore magna aliqua.&lt;br&gt;&lt;br&gt;&lt;font color="#FFFFFF"&gt;Contact Details:&lt;/font&gt;&lt;br&gt;T: +27 012 123 1234&lt;br&gt;F: +27 012 123 1234&lt;br&gt;E: &lt;a href="mailto:name@company.com"&gt;name@company.com&lt;/a&gt;]]&gt;&lt;/copy&gt;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ab/>
        <w:t>&lt;/item&gt;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ab/>
        <w:t>&lt;item Image="team/gallery2/image1.jpg"&gt;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&lt;copy&gt;&lt;![CDATA[&lt;font color="#FFFFFF" size="20"&gt;Mary Jane&lt;/font&gt;&lt;br&gt;&lt;br&gt;&lt;font color="#FFFFFF" size="11"&gt;Position: Developer&lt;/font&gt;&lt;br&gt;Lorem ipsum dolor sit amet, consectetur adipisicing elit, sed do eiusmod tempor incididunt ut labore et dolore magna aliqua.&lt;br&gt;&lt;br&gt;&lt;font color="#FFFFFF"&gt;Contact Details:&lt;/font&gt;&lt;br&gt;T: +27 012 123 1234&lt;br&gt;F: +27 012 123 1234&lt;br&gt;E: &lt;a href="mailto:name@company.com"&gt;name@company.com&lt;/a&gt;]]&gt;&lt;/copy&gt;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ab/>
        <w:t>&lt;/item&gt;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&lt;/gallery&gt;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&lt;gallery Name="DESIGNERS"&gt;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ab/>
        <w:t>&lt;item Image="team/gallery3/image1.jpg"&gt;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&lt;copy&gt;&lt;![CDATA[&lt;font color="#FFFFFF" size="20"&gt;Jane Doe&lt;/font&gt;&lt;br&gt;&lt;br&gt;&lt;font color="#FFFFFF" size="11"&gt;Position: Lead Designer&lt;/font&gt;&lt;br&gt;Lorem ipsum dolor sit amet, consectetur adipisicing elit, sed do eiusmod tempor incididunt ut labore et dolore magna aliqua.&lt;br&gt;&lt;br&gt;&lt;font color="#FFFFFF"&gt;Contact Details:&lt;/font&gt;&lt;br&gt;T: +27 012 123 1234&lt;br&gt;F: +27 012 123 1234&lt;br&gt;E: &lt;a href="mailto:name@company.com"&gt;name@company.com&lt;/a&gt;]]&gt;&lt;/copy&gt;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ab/>
        <w:t>&lt;/item&gt;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ab/>
        <w:t>&lt;item Image="team/gallery3/image2.jpg"&gt;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&lt;copy&gt;&lt;![CDATA[&lt;font color="#FFFFFF" size="20"&gt;John Smith&lt;/font&gt;&lt;br&gt;&lt;br&gt;&lt;font color="#FFFFFF" size="11"&gt;Position: Senior Designer&lt;/font&gt;&lt;br&gt;Lorem ipsum dolor sit amet, consectetur adipisicing elit, sed do eiusmod tempor incididunt ut labore et dolore magna aliqua.&lt;br&gt;&lt;br&gt;&lt;font color="#FFFFFF"&gt;Contact Details:&lt;/font&gt;&lt;br&gt;T: +27 012 123 1234&lt;br&gt;F: +27 012 123 1234&lt;br&gt;E: &lt;a href="mailto:name@company.com"&gt;name@company.com&lt;/a&gt;]]&gt;&lt;/copy&gt;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ab/>
        <w:t>&lt;/item&gt;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ab/>
        <w:t>&lt;item Image="team/gallery3/image3.jpg"&gt;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&lt;copy&gt;&lt;![CDATA[&lt;font color="#FFFFFF" size="20"&gt;Mary Jane&lt;/font&gt;&lt;br&gt;&lt;br&gt;&lt;font color="#FFFFFF" size="11"&gt;Position: Designer&lt;/font&gt;&lt;br&gt;Lorem ipsum dolor sit amet, consectetur adipisicing elit, sed do eiusmod tempor incididunt ut labore et dolore magna aliqua.&lt;br&gt;&lt;br&gt;&lt;font color="#FFFFFF"&gt;Contact Details:&lt;/font&gt;&lt;br&gt;T: +27 012 123 1234&lt;br&gt;F: +27 012 123 1234&lt;br&gt;E: &lt;a href="mailto:name@company.com"&gt;name@company.com&lt;/a&gt;]]&gt;&lt;/copy&gt;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ab/>
        <w:t>&lt;/item&gt;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&lt;/gallery&gt;</w:t>
      </w:r>
    </w:p>
    <w:p w:rsidR="0037266F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>&lt;/content&gt;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{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ExternalInterface.addCallback("sayCallBack",callBack);</w:t>
      </w:r>
    </w:p>
    <w:p w:rsidR="0037266F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public function callBack(str:String):String{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return "Hello "+str;</w:t>
      </w:r>
    </w:p>
    <w:p w:rsidR="0037266F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protected function button1_clickHandler(event:MouseEvent):void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{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ExternalInterface.call('sayHelloWorld',' Jim');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var array:Array = new Array();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array.push("a", "b","c","d","e");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myIFrame.callIFrameFunction('jsMethod',array,function(str:String):void{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label.text=str;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});</w:t>
      </w:r>
    </w:p>
    <w:p w:rsidR="0037266F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public static function str():String{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return "aaa";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]]&gt;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&lt;/fx:Script&gt;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&lt;s:VGroup width="100%" height="100%"&gt;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&lt;s:BorderContainer width="100%" height="300" backgroundColor="#00ffaa"&gt;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&lt;s:HGroup width="100%"&gt;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&lt;s:Button label="</w:t>
      </w:r>
      <w:r w:rsidRPr="00F16ECB">
        <w:rPr>
          <w:rFonts w:ascii="宋体" w:eastAsia="宋体" w:hAnsi="宋体" w:cs="宋体" w:hint="eastAsia"/>
          <w:kern w:val="0"/>
          <w:sz w:val="20"/>
          <w:szCs w:val="20"/>
        </w:rPr>
        <w:t>调用</w:t>
      </w:r>
      <w:r w:rsidRPr="00F16ECB">
        <w:rPr>
          <w:rFonts w:ascii="宋体" w:eastAsia="宋体" w:hAnsi="宋体" w:cs="宋体"/>
          <w:kern w:val="0"/>
          <w:sz w:val="20"/>
          <w:szCs w:val="20"/>
        </w:rPr>
        <w:t>js" click="button1_clickHandler(event)"/&gt;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&lt;mx:Button x="169.5" y="162" label="</w:t>
      </w:r>
      <w:r w:rsidRPr="00F16ECB">
        <w:rPr>
          <w:rFonts w:ascii="宋体" w:eastAsia="宋体" w:hAnsi="宋体" w:cs="宋体" w:hint="eastAsia"/>
          <w:kern w:val="0"/>
          <w:sz w:val="20"/>
          <w:szCs w:val="20"/>
        </w:rPr>
        <w:t>点击</w:t>
      </w:r>
      <w:r w:rsidRPr="00F16ECB">
        <w:rPr>
          <w:rFonts w:ascii="宋体" w:eastAsia="宋体" w:hAnsi="宋体" w:cs="宋体"/>
          <w:kern w:val="0"/>
          <w:sz w:val="20"/>
          <w:szCs w:val="20"/>
        </w:rPr>
        <w:t>" fontSize="14" id="button"/&gt;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&lt;mx:TextInput  id="asInput" x="122" y="76"/&gt;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&lt;s:Label id="label"/&gt;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&lt;/s:HGroup&gt;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&lt;/s:BorderContainer&gt;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&lt;s:BorderContainer width="100%" height="300"&gt;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&lt;code:IFrame id="myIFrame" source="com/MyHtml.html" width="100%" height="100%"/&gt;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&lt;/s:BorderContainer&gt;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&lt;/s:VGroup&gt;</w:t>
      </w:r>
    </w:p>
    <w:p w:rsidR="0037266F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>&lt;/s:Application&gt;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>&lt;!DOCTYPE html PUBLIC "-//W3C//DTD XHTML 1.0 Strict//EN" "http://www.w3.org/TR/xhtml1/DTD/xhtml1-strict.dtd"&gt;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>&lt;html xmlns="http://www.w3.org/1999/xhtml" lang="zh-CN" xml:lang="zh-CN"&gt;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&lt;head&gt;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&lt;title&gt;test-3&lt;/title&gt;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&lt;meta http-equiv="Content-Type" content="text/html; charset=utf-8" 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&lt;style type="text/css" media="screen"&gt;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html, body { height:100%; background-color: #ffffff;}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body { margin:0; padding:0; overflow:hidden; }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#flashContent { width:100%; height:100%; }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&lt;/style&gt;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&lt;script type="text/javascript"&gt;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function AsCallJs(str){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trace(str);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&lt;/script&gt;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&lt;/head&gt;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&lt;body&gt;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&lt;div id="flashContent"&gt;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&lt;object classid="clsid:d27cdb6e-ae6d-11cf-96b8-444553540000" width="550" height="400" id="test-3" align="middle"&gt;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&lt;param name="movie" value="test-3.swf" 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&lt;param name="quality" value="high" 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&lt;param name="bgcolor" value="#ffffff" 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&lt;param name="play" value="true" 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&lt;param name="loop" value="true" 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&lt;param name="wmode" value="window" 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&lt;param name="scale" value="showall" 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&lt;param name="menu" value="true" 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&lt;param name="devicefont" value="false" 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&lt;param name="salign" value="" 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&lt;param name="allowScriptAccess" value="sameDomain" 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&lt;!--[if !IE]&gt;--&gt;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&lt;object type="application/x-shockwave-flash" data="test-3.swf" width="550" height="400"&gt;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&lt;param name="movie" value="test-3.swf" 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&lt;param name="quality" value="high" 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&lt;param name="bgcolor" value="#ffffff" 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&lt;param name="play" value="true" 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&lt;param name="loop" value="true" 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&lt;param name="wmode" value="window" 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&lt;param name="scale" value="showall" 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&lt;param name="menu" value="true" 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&lt;param name="devicefont" value="false" 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&lt;param name="salign" value="" 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&lt;param name="allowScriptAccess" value="sameDomain" 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&lt;!--&lt;![endif]--&gt;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&lt;a href="http://www.adobe.com/go/getflash"&gt;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&lt;img src="http://www.adobe.com/images/shared/download_buttons/get_flash_player.gif" alt="</w:t>
      </w:r>
      <w:r w:rsidRPr="00F16ECB">
        <w:rPr>
          <w:rFonts w:ascii="宋体" w:eastAsia="宋体" w:hAnsi="宋体" w:cs="宋体" w:hint="eastAsia"/>
          <w:kern w:val="0"/>
          <w:sz w:val="20"/>
          <w:szCs w:val="20"/>
        </w:rPr>
        <w:t>获得</w:t>
      </w: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Adobe Flash Player" 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&lt;/a&gt;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&lt;!--[if !IE]&gt;--&gt;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&lt;/object&gt;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&lt;!--&lt;![endif]--&gt;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&lt;/object&gt;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&lt;button type="button" name="button"&gt;123&lt;/button&gt;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&lt;/div&gt;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&lt;/body&gt;</w:t>
      </w:r>
    </w:p>
    <w:p w:rsidR="0037266F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>&lt;/html&gt;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>&lt;?xml version="1.0" encoding="utf-8" standalone="yes"?&gt;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>&lt;content Delay="10000"&gt;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&lt;bg Image="backgrounds/image1.jpg"/&gt;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&lt;bg Image="backgrounds/image2.jpg"/&gt;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&lt;bg Image="backgrounds/image3.jpg"/&gt;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&lt;bg Image="backgrounds/image4.jpg"/&gt;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&lt;bg Image="backgrounds/image5.jpg"/&gt;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&lt;bg Image="backgrounds/image6.jpg"/&gt;</w:t>
      </w:r>
    </w:p>
    <w:p w:rsidR="0037266F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>&lt;/content&gt;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>&lt;?xml version="1.0" encoding="UTF-8" standalone="no"?&gt;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>&lt;actionScriptProperties analytics="false" mainApplicationPath="tt.as" projectUUID="f8f4baf0-4be4-4120-8f54-891027e9d102" version="11"&gt;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&lt;compiler additionalCompilerArguments="-locale en_US" advancedTelemetry="false" autoRSLOrdering="true" copyDependentFiles="true" fteInMXComponents="false" generateAccessible="false" htmlExpressInstall="true" htmlGenerate="true" htmlHistoryManagement="true" htmlPlayerVersionCheck="true" includeNetmonSwc="false" outputFolderPath="bin-debug" removeUnusedRSL="true" sourceFolderPath="src" strict="true" targetPlayerVersion="0.0.0" useApolloConfig="false" useDebugRSLSwfs="true" useFlashSDK="true" verifyDigests="true" warn="true"&gt;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&lt;compilerSourcePath/&gt;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&lt;libraryPath defaultLinkType="0"&gt;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  &lt;libraryPathEntry kind="4" path=""&gt;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    &lt;excludedEntries&gt;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      &lt;libraryPathEntry kind="3" linkType="1" path="${PROJECT_FRAMEWORKS}/libs/automation_charts.swc" useDefaultLinkType="false"/&gt;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      &lt;libraryPathEntry kind="1" linkType="1" path="${PROJECT_FRAMEWORKS}/locale/{locale}"/&gt;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      &lt;libraryPathEntry kind="3" linkType="1" path="${PROJECT_FRAMEWORKS}/libs/advancedgrids.swc" useDefaultLinkType="false"/&gt;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      &lt;libraryPathEntry kind="3" linkType="1" path="${PROJECT_FRAMEWORKS}/libs/qtp.swc" useDefaultLinkType="false"/&gt;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      &lt;libraryPathEntry kind="3" linkType="1" path="${PROJECT_FRAMEWORKS}/libs/automation_air.swc" useDefaultLinkType="false"/&gt;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      &lt;libraryPathEntry kind="3" linkType="1" path="${PROJECT_FRAMEWORKS}/libs/charts.swc" useDefaultLinkType="false"/&gt;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      &lt;libraryPathEntry kind="3" linkType="1" path="${PROJECT_FRAMEWORKS}/libs/framework.swc" useDefaultLinkType="false"/&gt;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      &lt;libraryPathEntry kind="3" linkType="1" path="${PROJECT_FRAMEWORKS}/libs/mx/mx.swc" useDefaultLinkType="false"/&gt;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      &lt;libraryPathEntry kind="3" linkType="1" path="${PROJECT_FRAMEWORKS}/libs/netmon.swc" useDefaultLinkType="false"/&gt;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      &lt;libraryPathEntry kind="3" linkType="1" path="${PROJECT_FRAMEWORKS}/libs/spark.swc" useDefaultLinkType="false"/&gt;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      &lt;libraryPathEntry kind="3" linkType="1" path="${PROJECT_FRAMEWORKS}/libs/sparkskins.swc" useDefaultLinkType="false"/&gt;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      &lt;libraryPathEntry kind="3" linkType="1" path="${PROJECT_FRAMEWORKS}/libs/rpc.swc" useDefaultLinkType="false"/&gt;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      &lt;libraryPathEntry kind="3" linkType="1" path="${PROJECT_FRAMEWORKS}/libs/videoPlayer.swc" useDefaultLinkType="false"/&gt;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      &lt;libraryPathEntry kind="3" linkType="1" path="${PROJECT_FRAMEWORKS}/libs/qtp_air.swc" useDefaultLinkType="false"/&gt;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      &lt;libraryPathEntry kind="3" linkType="1" path="${PROJECT_FRAMEWORKS}/libs/datavisualization.swc" useDefaultLinkType="false"/&gt;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      &lt;libraryPathEntry kind="3" linkType="1" path="${PROJECT_FRAMEWORKS}/libs/spark_dmv.swc" useDefaultLinkType="false"/&gt;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      &lt;libraryPathEntry kind="3" linkType="1" path="${PROJECT_FRAMEWORKS}/libs/automation.swc" useDefaultLinkType="false"/&gt;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      &lt;libraryPathEntry kind="3" linkType="1" path="${PROJECT_FRAMEWORKS}/libs/flash-integration.swc" useDefaultLinkType="false"/&gt;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      &lt;libraryPathEntry kind="3" linkType="1" path="${PROJECT_FRAMEWORKS}/libs/automation_dmv.swc" useDefaultLinkType="false"/&gt;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      &lt;libraryPathEntry kind="3" linkType="1" path="${PROJECT_FRAMEWORKS}/libs/automation_flashflexkit.swc" useDefaultLinkType="false"/&gt;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      &lt;libraryPathEntry kind="3" linkType="1" path="${PROJECT_FRAMEWORKS}/libs/automation_agent.swc" useDefaultLinkType="false"/&gt;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    &lt;/excludedEntries&gt;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  &lt;/libraryPathEntry&gt;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&lt;/libraryPath&gt;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&lt;sourceAttachmentPath/&gt;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&lt;/compiler&gt;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&lt;applications/&gt;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&lt;modules/&gt;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&lt;workers/&gt;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&lt;buildCSSFiles/&gt;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&lt;flashCatalyst validateFlashCatalystCompatibility="false"/&gt;</w:t>
      </w:r>
    </w:p>
    <w:p w:rsidR="0037266F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>&lt;/actionScriptProperties&gt;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>package controls {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  <w:t>import flash.events.TimerEvent;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  <w:t>import flash.utils.Timer;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  <w:t>import mx.core.UIComponent;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  <w:t>import mx.events.FlexEvent;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  <w:t>import mx.styles.CSSStyleDeclaration;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  <w:t>import mx.styles.StyleManager;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  <w:t>[Style(name="tickColor",type="uint",format="Color",inherit="no")]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  <w:t>/**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  <w:t xml:space="preserve"> * Creates a spinning "loader" component that is sort of an indeterminate progress bar.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  <w:t xml:space="preserve"> * @author jhawkes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  <w:t xml:space="preserve"> * 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  <w:t xml:space="preserve"> */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  <w:t>class Spinner extends UIComponent {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private static var STYLE_TICK_COLOR:String = "tickColor";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private var tickColorChanged:Boolean;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    private static var classConstructed:Boolean = classConstruct();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    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     // Make sure we create the ticks the first time updateDisplayList is called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    private var creation:Boolean = true;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    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    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private var fadeTimer:Timer;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private var _isPlaying:Boolean;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private var _numTicks:int = 12;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private var numTicksChanged:Boolean;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private var _size:Number = 30;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private var sizeChanged:Boolean;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private var _tickWidth:Number = 3;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private var tickWidthChanged:Boolean;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private var _speed:int = 1000;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[Bindable] public var fadeSpeed:int = 600;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public var autoPlay:Boolean = true;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public function Spinner() {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super();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addEventListener(FlexEvent.CREATION_COMPLETE, handleCreationComplete);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private function handleCreationComplete(e:FlexEvent):void {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removeEventListener(FlexEvent.CREATION_COMPLETE, handleCreationComplete);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if (autoPlay) {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play();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/**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 xml:space="preserve"> * Set the height and width based on the size of the spinner. This should be more robust, but oh well.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 xml:space="preserve"> */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override protected function measure():void {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super.measure();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width = _size;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height = _size;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/**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 xml:space="preserve"> * Override the updateDisplayList method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 xml:space="preserve"> */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 xml:space="preserve"> override protected function updateDisplayList(unscaledWidth:Number, unscaledHeight:Number):void {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 xml:space="preserve"> </w:t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if (tickColorChanged || numTicksChanged || sizeChanged || tickWidthChanged || creation) {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 xml:space="preserve"> </w:t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creation = false;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 xml:space="preserve"> </w:t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// Find out whether it's playing so we can restart it later if we need to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var wasPlaying:Boolean = _isPlaying;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// stop the spinning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stop();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// Remove all children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for (var i:int = numChildren - 1; i &gt;= 0; i--) {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removeChildAt(i);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// Re-create the children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var radius:Number = size / 2;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var angle:Number = 2 * Math.PI / _numTicks; // The angle between each tick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var tickWidth:Number = (_tickWidth != -1) ? _tickWidth : size / 10;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var tickColor:uint = getStyle(STYLE_TICK_COLOR);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var currentAngle:Number = 0;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for (var j:int = 0; j &lt; _numTicks; j++) {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var xStart:Number = radius + Math.sin(currentAngle) * ((_numTicks + 2) * tickWidth / 2 / Math.PI);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var yStart:Number = radius - Math.cos(currentAngle) * ((_numTicks + 2) * tickWidth / 2 / Math.PI);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var xEnd:Number = radius + Math.sin(currentAngle) * (radius - tickWidth);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var yEnd:Number = radius - Math.cos(currentAngle) * (radius - tickWidth);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var t:Tick = new Tick(xStart, yStart, xEnd, yEnd, tickWidth, tickColor);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t.alpha = 0.1;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this.addChild(t);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currentAngle += angle;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// Start the spinning again if it was playing when this function was called.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if (wasPlaying) {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play();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tickColorChanged = false;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numTicksChanged = false;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sizeChanged = false;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tickWidthChanged = false;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 xml:space="preserve"> 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 xml:space="preserve"> 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private static function classConstruct():Boolean {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if (!StyleManager.getStyleDeclaration("Spinner")) {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 xml:space="preserve">// If there is no CSS definition for StyledRectangle, 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// then create one and set the default value.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var newStyleDeclaration:CSSStyleDeclaration = new CSSStyleDeclaration();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newStyleDeclaration.setStyle(STYLE_TICK_COLOR, 0x000000);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StyleManager.setStyleDeclaration("Spinner", newStyleDeclaration, true);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return true;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override public function styleChanged(styleProp:String):void {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if (styleProp == STYLE_TICK_COLOR) {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tickColorChanged = true;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invalidateDisplayList();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/**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 xml:space="preserve"> * Begin the circular fading of the ticks.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 xml:space="preserve"> */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public function play():void {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if (! _isPlaying) {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fadeTimer = new Timer(speed / _numTicks, 0);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// Anonymous functions are especially useful as simple event handlers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fadeTimer.addEventListener(TimerEvent.TIMER, function (e:TimerEvent):void {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var tickNum:int = int(fadeTimer.currentCount % _numTicks);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if (numChildren &gt; tickNum) {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var tick:Tick = getChildAt(tickNum) as Tick;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tick.fade(fadeSpeed != 1 ? fadeSpeed : speed * 6 / 10);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});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fadeTimer.start();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_isPlaying = true;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/**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 xml:space="preserve"> * Stop the spinning.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 xml:space="preserve"> */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public function stop():void {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if (fadeTimer != null &amp;&amp; fadeTimer.running) {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_isPlaying = false;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fadeTimer.stop();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/**</w:t>
      </w:r>
      <w:bookmarkStart w:id="0" w:name="_GoBack"/>
      <w:bookmarkEnd w:id="0"/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 xml:space="preserve"> * The overall diameter of the spinner; also the height and width.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 xml:space="preserve"> */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[Bindable]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public function set size(value:Number):void {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if (value != _size) {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_size = value;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sizeChanged = true;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invalidateDisplayList();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invalidateSize();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public function get size():Number {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return _size;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/**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 xml:space="preserve"> * The number of 'spokes' on the spinner.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 xml:space="preserve"> */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[Bindable]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public function set numTicks(value:int):void {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if (value != _numTicks) {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_numTicks = value;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numTicksChanged = true;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invalidateDisplayList();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public function get numTicks():int {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return _numTicks;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/**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 xml:space="preserve"> * The width of the 'spokes' on the spinner.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 xml:space="preserve"> */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[Bindable]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public function set tickWidth(value:int):void {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if (value != _tickWidth) {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_tickWidth = value;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tickWidthChanged = true;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invalidateDisplayList();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public function get tickWidth():int {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return _tickWidth;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/**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 xml:space="preserve"> * The duration (in milliseconds) that it takes for the spinner to make one revolution.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 xml:space="preserve"> */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[Bindable]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public function set speed(value:int):void {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if (value != _speed) {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_speed = value;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if (fadeTimer != null) {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fadeTimer.stop();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fadeTimer.delay = value / _numTicks;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fadeTimer.start();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public function get speed():int {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return _speed;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public function get isPlaying():Boolean {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return _isPlaying;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37266F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>&lt;?xml version="1.0" encoding="utf-8" standalone="yes"?&gt;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>&lt;content&gt;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&lt;settings&gt;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    &lt;logo X="5" Y="6"&gt;content/logo.png&lt;/logo&gt;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    &lt;footer&gt;&lt;![CDATA[Supernova XML Website by &lt;font color="#00FFFF"&gt;&lt;a href="http://bbs.dayalive.com" target="_blank"&gt;dayalive.com&lt;/a&gt;&lt;/font&gt;]]&gt;&lt;/footer&gt;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    &lt;menu X="160"/&gt;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&lt;/settings&gt;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&lt;nav&gt;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    &lt;main Name="HOME" Link="home.swf"/&gt;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    &lt;main Name="SLIDE SHOW" Link="slideshow.swf"/&gt;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    &lt;main Name="TEAM MEMBERS" Link="team.swf"/&gt;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    &lt;main Name="MEDIA GALLERY" Link="media_gallery.swf"/&gt;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&lt;main Name="STANDALONE GALLERIES" Link="content.swf" toLoad="content/content_about_standalone.xml"&gt;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&lt;sub Name="IMAGE GALLERY" Link="media_gallery.swf" toLoad="media_gallery/content_image.xml"/&gt;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&lt;sub Name="VIDEO GALLERY" Link="media_gallery.swf" toLoad="media_gallery/content_video.xml"/&gt;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&lt;sub Name="AUDIO GALLERY" Link="media_gallery.swf" toLoad="media_gallery/content_audio.xml"/&gt;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&lt;sub Name="FLASH GALLERY" Link="media_gallery.swf" toLoad="media_gallery/content_flash.xml"/&gt;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ab/>
      </w:r>
      <w:r w:rsidRPr="00F16ECB">
        <w:rPr>
          <w:rFonts w:ascii="宋体" w:eastAsia="宋体" w:hAnsi="宋体" w:cs="宋体"/>
          <w:kern w:val="0"/>
          <w:sz w:val="20"/>
          <w:szCs w:val="20"/>
        </w:rPr>
        <w:tab/>
        <w:t>&lt;sub Name="MIXED MEDIA GALLERY" Link="media_gallery.swf" toLoad="media_gallery/content_mixed.xml"/&gt;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    &lt;/main&gt;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    &lt;main Name="CONTENT WINDOW" Link="content.swf" toLoad="content/content.xml"/&gt;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    &lt;main Name="NEWS" Link="news.swf"/&gt;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    &lt;main Name="CONTACT US" Link="contact.swf"/&gt;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    &lt;main Name="EXTERNAL LINK" Link="http://bbs.dayalive.com"/&gt;</w:t>
      </w:r>
    </w:p>
    <w:p w:rsidR="0037266F" w:rsidRPr="00F16ECB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 w:rsidRPr="00F16ECB">
        <w:rPr>
          <w:rFonts w:ascii="宋体" w:eastAsia="宋体" w:hAnsi="宋体" w:cs="宋体"/>
          <w:kern w:val="0"/>
          <w:sz w:val="20"/>
          <w:szCs w:val="20"/>
        </w:rPr>
        <w:t xml:space="preserve">    &lt;/nav&gt;</w:t>
      </w:r>
    </w:p>
    <w:p w:rsidR="0037266F" w:rsidRDefault="0037266F" w:rsidP="00F16ECB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&lt;/content&gt;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>&lt;!DOCTYPE html PUBLIC "-//W3C//DTD XHTML 1.0 Transitional//EN" "http://www.w3.org/TR/xhtml1/DTD/xhtml1-transitional.dtd"&gt;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>&lt;!-- saved from url=(0014)about:internet --&gt;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&lt;html xmlns="http://www.w3.org/1999/xhtml" lang="en" xml:lang="en"&gt; 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&lt;!-- 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Smart developers always View Source. 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This application was built using Adobe Flex, an open source framework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for building rich Internet applications that get delivered via the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Flash Player or to desktops via Adobe AIR. 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Learn more about Flex at http://flex.org 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// --&gt;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&lt;head&gt;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&lt;title&gt;&lt;/title&gt;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&lt;meta name="google" value="notranslate" /&gt;         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&lt;meta http-equiv="Content-Type" content="text/html; charset=utf-8" /&gt;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&lt;!-- Include CSS to eliminate any default margins/padding and set the height of the html element and 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 the body element to 100%, because Firefox, or any Gecko based browser, interprets percentage as 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 the percentage of the height of its parent container, which has to be set explicitly.  Fix for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 Firefox 3.6 focus border issues.  Initially, don't display flashContent div so it won't show 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 if JavaScript disabled.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--&gt;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&lt;style type="text/css" media="screen"&gt; 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html, body  { height:100%; }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body { margin:0; padding:0; overflow:auto; text-align:center; 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       background-color: #ffffff; }   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object:focus { outline:none; }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#flashContent { display:none; }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&lt;/style&gt;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&lt;!-- Enable Browser History by replacing useBrowserHistory tokens with two hyphens --&gt;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&lt;!-- BEGIN Browser History required section --&gt;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&lt;link rel="stylesheet" type="text/css" href="history/history.css" /&gt;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&lt;script type="text/javascript" src="history/history.js"&gt;&lt;/script&gt;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&lt;!-- END Browser History required section --&gt;  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&lt;script type="text/javascript" src="swfobject.js"&gt;&lt;/script&gt;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&lt;script type="text/javascript"&gt;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// For version detection, set to min. required Flash Player version, or 0 (or 0.0.0), for no version detection. 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var swfVersionStr = "11.1.0";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// To use express install, set to playerProductInstall.swf, otherwise the empty string. 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var xiSwfUrlStr = "playerProductInstall.swf";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var flashvars = {};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var params = {};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params.quality = "high";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params.bgcolor = "#ffffff";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params.allowscriptaccess = "sameDomain";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params.allowfullscreen = "true";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var attributes = {};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attributes.id = "FlashPlayerDemo";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attributes.name = "FlashPlayerDemo";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attributes.align = "middle";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swfobject.embedSWF(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    "FlashPlayerDemo.swf", "flashContent", 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    "100%", "100%", 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    swfVersionStr, xiSwfUrlStr, 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    flashvars, params, attributes);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// JavaScript enabled so display the flashContent div in case it is not replaced with a swf object.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swfobject.createCSS("#flashContent", "display:block;text-align:left;");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&lt;/script&gt;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&lt;/head&gt;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&lt;body&gt;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&lt;!-- SWFObject's dynamic embed method replaces this alternative HTML content with Flash content when enough 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 JavaScript and Flash plug-in support is available. The div is initially hidden so that it doesn't show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 when JavaScript is disabled.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--&gt;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&lt;div id="flashContent"&gt;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&lt;p&gt;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    To view this page ensure that Adobe Flash Player version 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    11.1.0 or greater is installed. 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&lt;/p&gt;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&lt;script type="text/javascript"&gt; 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    var pageHost = ((document.location.protocol == "https:") ? "https://" : "http://"); 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    document.write("&lt;a href='http://www.adobe.com/go/getflashplayer'&gt;&lt;img src='" 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                    + pageHost + "www.adobe.com/images/shared/download_buttons/get_flash_player.gif' alt='Get Adobe Flash player' /&gt;&lt;/a&gt;" ); 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&lt;/script&gt; 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&lt;/div&gt;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&lt;noscript&gt;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&lt;object classid="clsid:D27CDB6E-AE6D-11cf-96B8-444553540000" width="100%" height="100%" id="FlashPlayerDemo"&gt;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    &lt;param name="movie" value="FlashPlayerDemo.swf" /&gt;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    &lt;param name="quality" value="high" /&gt;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    &lt;param name="bgcolor" value="#ffffff" /&gt;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    &lt;param name="allowScriptAccess" value="sameDomain" /&gt;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    &lt;param name="allowFullScreen" value="true" /&gt;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    &lt;!--[if !IE]&gt;--&gt;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    &lt;object type="application/x-shockwave-flash" data="FlashPlayerDemo.swf" width="100%" height="100%"&gt;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        &lt;param name="quality" value="high" /&gt;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        &lt;param name="bgcolor" value="#ffffff" /&gt;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        &lt;param name="allowScriptAccess" value="sameDomain" /&gt;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        &lt;param name="allowFullScreen" value="true" /&gt;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    &lt;!--&lt;![endif]--&gt;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    &lt;!--[if gte IE 6]&gt;--&gt;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        &lt;p&gt; 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            Either scripts and active content are not permitted to run or Adobe Flash Player version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            11.1.0 or greater is not installed.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        &lt;/p&gt;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    &lt;!--&lt;![endif]--&gt;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        &lt;a href="http://www.adobe.com/go/getflashplayer"&gt;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            &lt;img src="http://www.adobe.com/images/shared/download_buttons/get_flash_player.gif" alt="Get Adobe Flash Player" /&gt;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        &lt;/a&gt;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    &lt;!--[if !IE]&gt;--&gt;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    &lt;/object&gt;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    &lt;!--&lt;![endif]--&gt;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    &lt;/object&gt;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     &lt;/noscript&gt;     </w:t>
      </w:r>
    </w:p>
    <w:p w:rsidR="0037266F" w:rsidRPr="00405757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 xml:space="preserve">   &lt;/body&gt;</w:t>
      </w:r>
    </w:p>
    <w:p w:rsidR="0037266F" w:rsidRDefault="0037266F" w:rsidP="00405757">
      <w:pPr>
        <w:rPr>
          <w:rFonts w:ascii="宋体" w:eastAsia="宋体" w:hAnsi="宋体" w:cs="宋体"/>
          <w:kern w:val="0"/>
          <w:sz w:val="20"/>
          <w:szCs w:val="20"/>
        </w:rPr>
      </w:pPr>
      <w:r w:rsidRPr="00405757">
        <w:rPr>
          <w:rFonts w:ascii="宋体" w:eastAsia="宋体" w:hAnsi="宋体" w:cs="宋体"/>
          <w:kern w:val="0"/>
          <w:sz w:val="20"/>
          <w:szCs w:val="20"/>
        </w:rPr>
        <w:t>&lt;/html&gt;</w:t>
      </w:r>
    </w:p>
    <w:p w:rsidR="0037266F" w:rsidRPr="008F2260" w:rsidRDefault="0037266F" w:rsidP="008F2260">
      <w:pPr>
        <w:rPr>
          <w:rFonts w:ascii="宋体" w:eastAsia="宋体" w:hAnsi="宋体" w:cs="宋体"/>
          <w:kern w:val="0"/>
          <w:sz w:val="20"/>
          <w:szCs w:val="20"/>
        </w:rPr>
      </w:pPr>
    </w:p>
    <w:sectPr w:rsidR="0037266F" w:rsidRPr="008F2260" w:rsidSect="00E31F42">
      <w:headerReference w:type="even" r:id="rId6"/>
      <w:headerReference w:type="default" r:id="rId7"/>
      <w:footerReference w:type="default" r:id="rId8"/>
      <w:pgSz w:w="12240" w:h="15840" w:code="1"/>
      <w:pgMar w:top="1361" w:right="1797" w:bottom="1361" w:left="1797" w:header="720" w:footer="720" w:gutter="0"/>
      <w:cols w:space="720"/>
      <w:noEndnote/>
      <w:docGrid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266F" w:rsidRDefault="0037266F" w:rsidP="00CE0CD1">
      <w:r>
        <w:separator/>
      </w:r>
    </w:p>
  </w:endnote>
  <w:endnote w:type="continuationSeparator" w:id="0">
    <w:p w:rsidR="0037266F" w:rsidRDefault="0037266F" w:rsidP="00CE0C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66F" w:rsidRPr="00E25AA5" w:rsidRDefault="0037266F">
    <w:pPr>
      <w:pStyle w:val="Footer"/>
      <w:jc w:val="center"/>
      <w:rPr>
        <w:rFonts w:ascii="宋体" w:eastAsia="宋体" w:hAnsi="宋体"/>
      </w:rPr>
    </w:pPr>
  </w:p>
  <w:p w:rsidR="0037266F" w:rsidRDefault="003726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266F" w:rsidRDefault="0037266F" w:rsidP="00CE0CD1">
      <w:r>
        <w:separator/>
      </w:r>
    </w:p>
  </w:footnote>
  <w:footnote w:type="continuationSeparator" w:id="0">
    <w:p w:rsidR="0037266F" w:rsidRDefault="0037266F" w:rsidP="00CE0C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66F" w:rsidRDefault="0037266F" w:rsidP="00CE0CD1">
    <w:pPr>
      <w:pStyle w:val="Header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66F" w:rsidRPr="00E31F42" w:rsidRDefault="0037266F" w:rsidP="00E31F42">
    <w:pPr>
      <w:pStyle w:val="Header"/>
      <w:ind w:firstLine="2520"/>
      <w:rPr>
        <w:rFonts w:ascii="宋体" w:eastAsia="宋体" w:hAnsi="宋体"/>
      </w:rPr>
    </w:pPr>
    <w:r w:rsidRPr="00E31F42">
      <w:rPr>
        <w:rFonts w:ascii="宋体" w:eastAsia="宋体" w:hAnsi="宋体" w:hint="eastAsia"/>
      </w:rPr>
      <w:t>在线行为痕迹记录的多媒体播放器设计</w:t>
    </w:r>
    <w:r w:rsidRPr="00E31F42">
      <w:rPr>
        <w:rFonts w:ascii="宋体" w:eastAsia="宋体" w:hAnsi="宋体"/>
      </w:rPr>
      <w:t xml:space="preserve">1.0 </w:t>
    </w:r>
    <w:r w:rsidRPr="00E31F42">
      <w:rPr>
        <w:rFonts w:ascii="宋体" w:eastAsia="宋体" w:hAnsi="宋体"/>
      </w:rPr>
      <w:tab/>
    </w:r>
    <w:r w:rsidRPr="00E31F42">
      <w:rPr>
        <w:rFonts w:ascii="宋体" w:eastAsia="宋体" w:hAnsi="宋体"/>
      </w:rPr>
      <w:tab/>
    </w:r>
    <w:r w:rsidRPr="00E31F42">
      <w:rPr>
        <w:rFonts w:ascii="宋体" w:eastAsia="宋体" w:hAnsi="宋体"/>
      </w:rPr>
      <w:fldChar w:fldCharType="begin"/>
    </w:r>
    <w:r w:rsidRPr="00E31F42">
      <w:rPr>
        <w:rFonts w:ascii="宋体" w:eastAsia="宋体" w:hAnsi="宋体"/>
      </w:rPr>
      <w:instrText>PAGE   \* MERGEFORMAT</w:instrText>
    </w:r>
    <w:r w:rsidRPr="00E31F42">
      <w:rPr>
        <w:rFonts w:ascii="宋体" w:eastAsia="宋体" w:hAnsi="宋体"/>
      </w:rPr>
      <w:fldChar w:fldCharType="separate"/>
    </w:r>
    <w:r w:rsidRPr="00991CD4">
      <w:rPr>
        <w:rFonts w:ascii="宋体" w:eastAsia="宋体" w:hAnsi="宋体"/>
        <w:noProof/>
        <w:lang w:val="zh-CN"/>
      </w:rPr>
      <w:t>57</w:t>
    </w:r>
    <w:r w:rsidRPr="00E31F42">
      <w:rPr>
        <w:rFonts w:ascii="宋体" w:eastAsia="宋体" w:hAnsi="宋体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0CD1"/>
    <w:rsid w:val="00050B09"/>
    <w:rsid w:val="001C08B9"/>
    <w:rsid w:val="003157BA"/>
    <w:rsid w:val="00346811"/>
    <w:rsid w:val="0037266F"/>
    <w:rsid w:val="00377C23"/>
    <w:rsid w:val="00405757"/>
    <w:rsid w:val="004F470F"/>
    <w:rsid w:val="00560E4D"/>
    <w:rsid w:val="005617A2"/>
    <w:rsid w:val="008F2260"/>
    <w:rsid w:val="008F3FD9"/>
    <w:rsid w:val="00991CD4"/>
    <w:rsid w:val="00CC493A"/>
    <w:rsid w:val="00CE0CD1"/>
    <w:rsid w:val="00E128CB"/>
    <w:rsid w:val="00E25AA5"/>
    <w:rsid w:val="00E31F42"/>
    <w:rsid w:val="00F16ECB"/>
    <w:rsid w:val="00F91FA1"/>
    <w:rsid w:val="00FF3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CD1"/>
    <w:pPr>
      <w:widowControl w:val="0"/>
      <w:jc w:val="both"/>
    </w:pPr>
    <w:rPr>
      <w:rFonts w:eastAsia="华文宋体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E0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CE0CD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CE0C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CE0CD1"/>
    <w:rPr>
      <w:rFonts w:cs="Times New Roman"/>
      <w:sz w:val="18"/>
      <w:szCs w:val="18"/>
    </w:rPr>
  </w:style>
  <w:style w:type="character" w:styleId="LineNumber">
    <w:name w:val="line number"/>
    <w:basedOn w:val="DefaultParagraphFont"/>
    <w:uiPriority w:val="99"/>
    <w:semiHidden/>
    <w:rsid w:val="00CE0CD1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60</Pages>
  <Words>15878</Words>
  <Characters>-32766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</dc:title>
  <dc:subject/>
  <dc:creator>Windows 用户</dc:creator>
  <cp:keywords/>
  <dc:description/>
  <cp:lastModifiedBy>xxx</cp:lastModifiedBy>
  <cp:revision>2</cp:revision>
  <dcterms:created xsi:type="dcterms:W3CDTF">2019-04-11T00:24:00Z</dcterms:created>
  <dcterms:modified xsi:type="dcterms:W3CDTF">2019-04-11T00:24:00Z</dcterms:modified>
</cp:coreProperties>
</file>