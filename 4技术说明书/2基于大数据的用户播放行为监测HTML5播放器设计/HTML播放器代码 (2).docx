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&lt;!DOCTYPE html&gt;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&lt;html&gt;&lt;head&gt;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&lt;meta charset="utf-8"&gt;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&lt;meta name="viewport" content="width=device-width, initial-scale=1.0, minimum-scale=1.0, maximum-scale=1.0, user-scalable=no"&gt;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&lt;title&gt;</w:t>
      </w:r>
      <w:r>
        <w:rPr>
          <w:rFonts w:hint="default" w:ascii="宋体" w:hAnsi="宋体" w:eastAsia="宋体" w:cs="宋体"/>
          <w:kern w:val="0"/>
          <w:sz w:val="20"/>
          <w:szCs w:val="20"/>
        </w:rPr>
        <w:t>华北电力大学校园</w:t>
      </w:r>
      <w:r>
        <w:rPr>
          <w:rFonts w:hint="eastAsia" w:ascii="宋体" w:hAnsi="宋体" w:eastAsia="宋体" w:cs="宋体"/>
          <w:kern w:val="0"/>
          <w:sz w:val="20"/>
          <w:szCs w:val="20"/>
        </w:rPr>
        <w:t>慕课网&lt;/title&gt;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&lt;link rel="stylesheet" href="css/OriginCSS.css" type="text/css" /&gt;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&lt;link rel="stylesheet" href="css/iconfont.css"&gt;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&lt;/head&gt;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&lt;body&gt;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&lt;div id="container" style="width:100%;background: #000000"&gt;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&lt;ul&gt;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&lt;li&gt;&lt;a class="active" href="#home"&gt;主页&lt;/a&gt;&lt;/li&gt;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&lt;li&gt;&lt;a href="#news"&gt;文章&lt;/a&gt;&lt;/li&gt;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&lt;li&gt;&lt;a href="#contact"&gt;视频&lt;/a&gt;&lt;/li&gt;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&lt;li&gt;&lt;a href="#about"&gt;笔记&lt;/a&gt;&lt;/li&gt;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&lt;/ul&gt;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&lt;div class="header"&gt;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&lt;h1 style="margin:0;"&gt;第一章-第1节&lt;/h1&gt;&lt;/div&gt;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&lt;div class="content" id="content"&gt;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&lt;div class="leftcontent"&gt;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&lt;button id="toggle" class="button"&gt;&lt;i class="iconfont icon-xueyuan-mulu"&gt;&lt;/i&gt;&lt;br&gt;章节&lt;/button&gt;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&lt;div class="menu"&gt;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&lt;b class="mulu"&gt;目录&lt;/b&gt;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&lt;dl&gt;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&lt;dt&gt;&lt;b class="chapter"&gt; 第一章&lt;/b&gt;&lt;/dt&gt;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white"&gt;第1节&lt;/a&gt;&lt;/b&gt;&lt;/dd&gt;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white"&gt;第2节&lt;/a&gt;&lt;/b&gt;&lt;/dd&gt;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white"&gt;第3节&lt;/a&gt;&lt;/b&gt;&lt;/dd&gt;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white"&gt;第4节&lt;/a&gt;&lt;/b&gt;&lt;/dd&gt;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white"&gt;第5节&lt;/a&gt;&lt;/b&gt;&lt;/dd&gt;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white"&gt;第6节&lt;/a&gt;&lt;/b&gt;&lt;/dd&gt;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&lt;dt&gt;&lt;b class="chapter"&gt; 第二章&lt;/b&gt;&lt;/dt&gt;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white"&gt;第1节&lt;/a&gt;&lt;/b&gt;&lt;/dd&gt;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white"&gt;第2节&lt;/a&gt;&lt;/b&gt;&lt;/dd&gt;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white"&gt;第3节&lt;/a&gt;&lt;/b&gt;&lt;/dd&gt;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&lt;/dl&gt;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&lt;div class="player"&gt;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&lt;video id="myVideo"&gt;&lt;source src="test.mp4" type="video/mp4"&gt;&lt;/video&gt;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&lt;div class="controls"&gt;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&lt;div class="buttonzone"&gt;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&lt;a href="javascript:" class="switch"&gt;&lt;i id="switch" class="iconfont2 icon-bofang"&gt;&lt;/i&gt;&lt;/a&gt;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class="time"&gt;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&lt;span class="currentTime"&gt;00:00:00&lt;/span&gt;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\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&lt;span class="totalTime"&gt;00:00:00&lt;/span&gt;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class="bgpanel"&gt;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id="volume"&gt;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&lt;div id="setVolume"&gt;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    &lt;div id="setVolumeBtn"&gt;&lt;/div&gt;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&lt;a href="javascript:" class="speed"&gt;&lt;div id="speed"&gt;1.0&lt;/div&gt;&lt;/a&gt;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&lt;a href="javascript:" class="expand"&gt;&lt;i class="iconfont2 icon-quanping"&gt;&lt;/i&gt;&lt;/a&gt;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&lt;div class="progresszone"&gt;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class="chartzone" id="chartzone"&gt;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&lt;canvas id="chart" style="display: block;width: 931px;height: 20px;"&gt;&lt;/canvas&gt;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id="progress" class="progress"&gt;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id="elapse" class="elapse"&gt;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&lt;div id="setProgressBtn"&gt;&lt;/div&gt;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&lt;div class="rightcontent"&gt;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&lt;button id="toggle2" class="button2"&gt;&lt;i class="iconfont icon-kecheng"&gt;&lt;/i&gt;&lt;br&gt;相关&lt;/button&gt;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&lt;div class="menu2" 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相关推荐课程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&lt;div class="content2"&gt;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&lt;div class="shade" style="height: 20px;"&gt;&lt;/div&gt;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&lt;div class="comment"&gt;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class="rightpart"&gt;&lt;/div&gt;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class="rightpart"&gt;qweqwe&lt;/div&gt;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class="rightpart"&gt;qweqwe&lt;/div&gt;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&lt;div class="item"&gt;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class="leftpart"&gt;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</w:t>
      </w:r>
      <w:r>
        <w:rPr>
          <w:rFonts w:hint="default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</w:rPr>
        <w:t>class="portrait"&gt;&lt;i class="iconfont icon-touxiang" style="color:#B7B7B7"&gt;&lt;/i&gt;&lt;/div&gt;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&lt;div class="name"&gt;xxx&lt;/div&gt;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&lt;div class="rightpart"&gt;qweqwe&lt;/div&gt;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&lt;div id="footer" style="background-color:#8487FF;clear:both;text-align:center;"&gt;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页脚&lt;/div&gt;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&lt;/div&gt;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&lt;script src='js/Chart.min.js'&gt;&lt;/script&gt;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&lt;script src="js/jquery.js"&gt;&lt;/script&gt;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$(document).ready(function(){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$('#toggle').click(function(){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$('.menu').animate({width:'toggle'},350);//两侧折叠菜单的展开和折叠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$('#toggle2').click(function(){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$('.menu2').animate({width:'toggle'},350);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var xmlhttp = new XMLHttpRequest();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var labels = [], data=[];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xmlhttp.onreadystatechange = function()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myObj;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 (this.readyState == 4 &amp;&amp; this.status == 200) {//判断网页运行状态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myObj = JSON.parse(this.responseText);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for (var i = 0; i &lt; myObj.weight.length; i++) {//将JSON格式的txt文件中的数据赋给data，同时创建对应数量的空标签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labels[i] = " 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data[i] = myObj.weight[i];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ctx = document.getElementById("chart").getContext('2d');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gradientStroke = ctx.createLinearGradient(500, 0, 100, 0);//设置曲线的样式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gradientStroke.addColorStop(0, "#ff6c00");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gradientStroke.addColorStop(1, "#ff3b74");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gradientBkgrd = ctx.createLinearGradient(0, 100, 0, 400);//曲线周围的光晕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gradientBkgrd.addColorStop(0, "rgba(244,94,132,0)");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gradientBkgrd.addColorStop(1, "rgba(249,135,94,0)");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draw = Chart.controllers.line.prototype.draw;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Chart.controllers.line = Chart.controllers.line.extend({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draw: function()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draw.apply(this, arguments);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var ctx = this.chart.chart.ctx;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var _stroke = ctx.stroke;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ctx.stroke = function()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ctx.save();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ctx.shadowColor = 'rgba(244,94,132,0.8)';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ctx.shadowBlur = 8;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ctx.shadowOffsetX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ctx.shadowOffsetY = 6;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_stroke.apply(this, arguments)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ctx.restore();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chart = new Chart(ctx,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type: 'line',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data: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labels:labels,//在这里labels设置为之前存好的labels1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datasets: [{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backgroundColor: gradientBkgrd,//线条下方颜色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borderColor: gradientStroke,//线条颜色：混合色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data:data,//这里data已经设置为JSON中读取的data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pointBorderColor: "rgba(255,255,255,0)",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pointBackgroundColor: "rgba(255,255,255,0)",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pointBorderWidth: 0,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pointHoverRadius: 8,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pointHoverBackgroundColor: gradientStroke,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pointRadius: 1,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borderWidth: 1,//修改曲线宽度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pointHitRadius: 0,//点显示的触发范围,设为0则永远不会显示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}]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},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options: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legend: {display: false},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scales: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xAxes: [{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display: false,//不让x轴显示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gridLines: {display:false}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}],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yAxes: [{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display: false,//不让y轴显示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    gridLines: {display:false}//取消网格线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    }]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xmlhttp.open("GET", "json_demo.txt", true);//method：请求的类型；GET 或 POST，url：文件在服务器上的位置，async：true（异步）或 false（同步）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xmlhttp.send();//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var totalVolume = document.getElementById("volume");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var volume = document.getElementById("setVolume");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var setVolumeBtn = document.getElementById("setVolumeBtn");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setVolumeBtn.onmousedown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document.onmousemove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changeVolume();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document.onmouseup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document.onmousemove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totalVolume.onclick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changeVolume();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totalVolume.onmouseover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setVolumeBtn.style.display = "block";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totalVolume.onmouseout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setVolumeBtn.style.display = "none";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function changeVolume(event)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e = event || window.event;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volumeWidth;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volumeWidth = e.clientX - totalVolume.offsetLeft-237.5;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if (volumeWidth &lt; 0)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volumeWidth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 else if (volumeWidth &gt; totalVolume.offsetWidth)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volumeWidth = totalVolume.offsetWidth;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volume.style.width = volumeWidth + "px";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setVolume();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function setVolume()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theTotalWidth = totalVolume.offsetWidth;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theWidth = volume.offsetWidth;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document.getElementById("myVideo").volume  = theWidth / theTotalWidth;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$(function ($)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video = $("video")[0];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totalProgress = document.getElementById("progress");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progress = document.getElementById("elapse");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setProgressBtn = document.getElementById("setProgressBtn");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$(".speed").on("click",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(video.playbackRate==1.0)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video.playbackRate=1.25;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$(".speed").html(1.25);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(video.playbackRate==1.25)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video.playbackRate=1.5;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$(".speed").html(1.5);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(video.playbackRate==1.5)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video.playbackRate=2.0;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$(".speed").html(2.0);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(video.playbackRate==2.0)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video.playbackRate=0.75;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$(".speed").html(0.75);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return;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(video.playbackRate==0.75)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video.playbackRate=1.0;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$(".speed").html(1.0);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$(".switch").on("click",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(video.paused)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video.play();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document.getElementById("switch").className="iconfont2 icon-zanting";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 else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video.pause();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document.getElementById("switch").className="iconfont2 icon-bofang";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$(".expand").on("click",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(video.requestFullscreen)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video.requestFullscreen();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 else if (video.webkitRequestFullscreen)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video.webkitRequestFullscreen();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 else if (video.mozRequestFullScreen)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video.mozRequestFullScreen();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video.oncanplay = function () {//一开始设置初始的00：00：00值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setTimeout(function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video.style.display = "block";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var total = video.duration;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var result = getResult(total);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$(".totalTime").html(result);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}, 2000);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function getResult(totalTime) {//将输入的totaltime转换为时：分：秒的格式并返回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hour = Math.floor(totalTime / 3600);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hour = hour &lt; 10 ? "0" + hour : hour;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minute = Math.floor(totalTime % 3600 / 60);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minute = minute &lt; 10 ? "0" + minute : minute;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second = Math.floor(totalTime % 60);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second = second &lt; 10 ? "0" + second : second;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return hour + ":" + minute + ":" + second;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video.ontimeupdate = function () {//只要播放进度改变，就改变进度条宽度以及00：00：00       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current = video.currentTime;     /*1.获取当前的播放时间*/        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result = getResult(current);    /*2.计算出时分秒*/      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$(".currentTime").html(result);      /*3.将结果展示在指定的DOM中*/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percent = current / video.duration * 100 + "%";    /*4.设置当前播放进度条样式 例如0.12 &gt;&gt; 0.12*100 = 12 + % &gt;&gt; 12%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$(".elapse").css("width", percent);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video.onended = function () {//视频结束后，进度置0，改变图标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video.currentTime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video.pause();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document.getElementById("switch").className="iconfont2 icon-bofang";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totalProgress.onmouseover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setProgressBtn.style.display = "block";        //鼠标进入进度条时出现按钮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totalProgress.onmouseout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setProgressBtn.style.display = "none";        //鼠标离开进度条时按钮消失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var timeDrag =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$(".progress").on("mousedown", function (e)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offset = e.offsetX;           /*1.获取当前鼠标相对于父元素的left值--- 偏移值*/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percent = offset / $(this).width();</w:t>
      </w:r>
      <w:r>
        <w:rPr>
          <w:rFonts w:hint="default" w:ascii="宋体" w:hAnsi="宋体" w:eastAsia="宋体" w:cs="宋体"/>
          <w:kern w:val="0"/>
          <w:sz w:val="20"/>
          <w:szCs w:val="20"/>
        </w:rPr>
        <w:t xml:space="preserve">    </w:t>
      </w:r>
      <w:r>
        <w:rPr>
          <w:rFonts w:hint="eastAsia" w:ascii="宋体" w:hAnsi="宋体" w:eastAsia="宋体" w:cs="宋体"/>
          <w:kern w:val="0"/>
          <w:sz w:val="20"/>
          <w:szCs w:val="20"/>
        </w:rPr>
        <w:t>/*2.计算偏移值相对于总父元素宽度的比例*/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video.currentTime = percent * video.duration;     /*3.计算这个位置对应的视频进度值*/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video.pause();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document.onmousemove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changeProgress();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timeDrag = true;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$(".setProgressBtn").on("mousedown",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video.pause();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document.onmousemove =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changeProgress();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timeDrag = true;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$(document).on("mouseup", function 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if(timeDrag)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timeDrag =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video.play();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//进度改变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function changeProgress(event)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e = event || window.event;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progressWidth;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progressWidth = e.clientX - totalProgress.offsetLeft-237.5;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if (progressWidth &lt; 0)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progressWidth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 else if (progressWidth &gt; totalProgress.offsetWidth)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    progressWidth = totalProgress.offsetWidth;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progress.style.width = progressWidth + "px";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theTotalWidth = totalProgress.offsetWidth;//视频总长度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theWidth = progress.offsetWidth;//已经走过的elapse的长度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var percent = theWidth / theTotalWidth;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    video.currentTime = percent * video.duration;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  })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&lt;script type="text/javascript"&gt;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var startFlag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var endFlag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var startTime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var endTime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var my_video = document.getElementById("v1");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my_video.addEventListener("mousedown", mouseDown);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my_video.addEventListener("mouseup", mouseUp);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function mouseDown()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startFlag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my_video.addEventListener("seeking", getSeekStart);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function mouseUp()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endFlag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getSeekEnd();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function getSeekStart()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 ((my_video.seeking) &amp;&amp; (startFlag != 1))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startTime = my_video.currentTime;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startFlag = 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function getSeekEnd()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 (endFlag != 1)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endTime = my_video.currentTime;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//传值：Url,Speed,StartTime,EndTime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video_request =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 (window.XMLHttpRequest)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video_request = new XMLHttpRequest();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 else if (window.ActiveXObject)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try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video_request = new ActiveXObject("Msxml2.XMLHTTP");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 catch (e)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try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video_request = new ActiveXObject(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"Microsoft.XMLHTTP");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 catch (e) {}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video_request.open('POST',window.location.href,true);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video_request.setRequestHeader("Content-Type",\"application/x-www-form-urlencoded");//创建JSON文件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&lt;%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StringBuilder sb = new StringBuilder(request.getRemoteAddr().toString());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for(int i=0;i&lt;sb.length();i++){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if(sb.charAt(i)==':'){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sb.setCharAt(i, '.');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 ip = sb.toString();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%&gt;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var ip = "&lt;%=ip%&gt;";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var param = new String();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param="url="+window.location.href;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param+="&amp;id="+ip;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param+="&amp;length="+my_video.duration;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param+="&amp;startTime="+startTime;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param+="&amp;endTime="+endTime;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param+="&amp;speed="+my_video.defaultPlaybackRate;//写入参数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video_request.send(param);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&lt;%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 video = new Video();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int flag_video = 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if(request.getParameter("url")!=null){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video.setUrl(request.getParameter("url"));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if(request.getParameter("id")!=null){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video.setId(request.getParameter("id"));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if(request.getParameter("length")!=null){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video.setLength(Double.parseDouble(request.getParameter("length")));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if(request.getParameter("startTime")!=null){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video.setStartTime(Double.parseDouble(request.getParameter("startTime")));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if(request.getParameter("endTime")!=null){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video.setEndTime(Double.parseDouble(request.getParameter("endTime")));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if(request.getParameter("speed")!=null){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video.setSpeed(Double.parseDouble(request.getParameter("speed")));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flag_video++;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if(flag_video==6){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GetLine.newInstase().getLine(video);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flag_video=0;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%&gt;//检查格式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endFlag = 1;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&lt;/script&gt;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&lt;/body&gt;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&lt;/html&gt;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@font-face {font-family: "iconfont";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src: url('iconfont.eot?t=1577428319212'); /* IE9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src: url('iconfont.eot?t=1577428319212#iefix') format('embedded-opentype'), /* IE6-IE8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data:application/x-font-woff2;charset=utf-8;base64,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') format('woff2'),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url('iconfont.woff?t=1577428319212') format('woff'),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url('iconfont.ttf?t=1577428319212') format('truetype'), /* chrome, firefox, opera, Safari, Android, iOS 4.2+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url('iconfont.svg?t=1577428319212#iconfont') format('svg'); /* iOS 4.1-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@font-face {font-family: "iconfont";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src: url('iconfont.eot?t=1577435114430'); /* IE9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src: url('iconfont.eot?t=1577435114430#iefix') format('embedded-opentype'), /* IE6-IE8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data:application/x-font-woff2;charset=utf-8;base64,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') format('woff2'),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url('iconfont.woff?t=1577435114430') format('woff'),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url('iconfont.ttf?t=1577435114430') format('truetype'), /* chrome, firefox, opera, Safari, Android, iOS 4.2+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url('iconfont.svg?t=1577435114430#iconfont') format('svg'); /* iOS 4.1- 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.iconfont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font-family: "iconfont" !important;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font-size: 35px;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font-style: normal;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-webkit-font-smoothing: antialiased;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-moz-osx-font-smoothing: grayscale;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.iconfont2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font-family: "iconfont" !important;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font-size: 28px;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font-style: normal;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-webkit-font-smoothing: antialiased;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-moz-osx-font-smoothing: grayscale;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color: #ffffffc2;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.icon-bofang:before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content: "\e630";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.icon-zanting:before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content: "\e635";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.icon-touxiang:before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content: "\e620";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.icon-kecheng:before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content: "\e609";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.icon-quanping:before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content: "\e622";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.icon-xueyuan-mulu:before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 content: "\e6c9";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hadoop.video.service.impl;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public class Video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String id;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String url;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double length;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double startTime;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double endTime;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double speed;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String getId()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id;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setId(String id)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this.id = id;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String getUrl()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url;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setUrl(String url)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this.url = url;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double getLength()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length;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setLength(double length)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this.length = length;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double getStartTime()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startTime;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setStartTime(double startTime)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this.startTime = startTime;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double getEndTime()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endTime;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setEndTime(double endTime)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this.endTime = endTime;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double getSpeed()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speed;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setSpeed(double speed)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this.speed = speed;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hadoop.video.util;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java.util.Date;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hadoop.video.service.impl.Video;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public class GetLine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static GetLine newInstase(){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new GetLine();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getLine(Video video){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 s = new String();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s=video.getUrl()+"-"+video.getId()+"-"+video.getLength()+"-"+video.getStartTime()+"-"+video.getEndTime()+"-"+video.getSpeed()+"+";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 path = new String();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path = "C:/Users/84492/Desktop/test/test"+video.getId();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TextTransfer.newInstanse().save(path, 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hadoop.video.util;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java.io.BufferedReader;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java.io.BufferedWriter;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java.io.File;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java.io.FileReader;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java.io.FileWriter;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java.io.IOException;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public class TextTransfer 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static TextTransfer newInstanse(){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new TextTransfer();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Strin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0"/>
          <w:szCs w:val="20"/>
        </w:rPr>
        <w:t>g read(File file){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 result = readText(file);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result;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boolean save(String path, String content){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writeText(path, content);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String readText (File file){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StringBuilder result = new StringBuilder();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try{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BufferedReader br = new BufferedReader(new FileReader(file));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 s =null;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while((s = br.readLine())!=null){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result.append(s+System.lineSeparator());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br.close();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}catch(Exception e){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e.printStackTrace();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result.toString();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boolean writeText (String path, String content){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try{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File textName = new File(path);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 result = new String();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if(!textName.exists()){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boolean hasFile = textName.createNewFile();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if(hasFile){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result = content;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}else{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result = readText(textName).trim()+content;</w:t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try(FileWriter writer = new FileWriter(textName);BufferedWriter out = new BufferedWriter(writer)){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out.write(result);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out.flush();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}catch(IOException e){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e.printStackTrace();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false;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sectPr>
      <w:headerReference r:id="rId3" w:type="default"/>
      <w:footerReference r:id="rId5" w:type="default"/>
      <w:headerReference r:id="rId4" w:type="even"/>
      <w:pgSz w:w="12240" w:h="15840"/>
      <w:pgMar w:top="1361" w:right="1797" w:bottom="1361" w:left="179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Avenir LT 55 Roman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宋体" w:hAnsi="宋体" w:eastAsia="宋体"/>
      </w:rPr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160" w:firstLineChars="1200"/>
      <w:jc w:val="both"/>
      <w:rPr>
        <w:rFonts w:ascii="宋体" w:hAnsi="宋体" w:eastAsia="宋体"/>
      </w:rPr>
    </w:pPr>
    <w:r>
      <w:rPr>
        <w:rFonts w:hint="eastAsia" w:ascii="宋体" w:hAnsi="宋体" w:eastAsia="宋体"/>
      </w:rPr>
      <w:t>用户播放行为监测HTML5播放器</w:t>
    </w:r>
    <w:r>
      <w:rPr>
        <w:rFonts w:hint="default" w:ascii="宋体" w:hAnsi="宋体" w:eastAsia="宋体"/>
      </w:rPr>
      <w:t>的</w:t>
    </w:r>
    <w:r>
      <w:rPr>
        <w:rFonts w:hint="default" w:ascii="宋体" w:hAnsi="宋体" w:eastAsia="宋体"/>
      </w:rPr>
      <w:t>设计1.0</w:t>
    </w:r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ascii="宋体" w:hAnsi="宋体" w:eastAsia="宋体"/>
      </w:rPr>
      <w:fldChar w:fldCharType="begin"/>
    </w:r>
    <w:r>
      <w:rPr>
        <w:rFonts w:ascii="宋体" w:hAnsi="宋体" w:eastAsia="宋体"/>
      </w:rPr>
      <w:instrText xml:space="preserve">PAGE   \* MERGEFORMAT</w:instrText>
    </w:r>
    <w:r>
      <w:rPr>
        <w:rFonts w:ascii="宋体" w:hAnsi="宋体" w:eastAsia="宋体"/>
      </w:rPr>
      <w:fldChar w:fldCharType="separate"/>
    </w:r>
    <w:r>
      <w:rPr>
        <w:rFonts w:ascii="宋体" w:hAnsi="宋体" w:eastAsia="宋体"/>
        <w:lang w:val="zh-CN"/>
      </w:rPr>
      <w:t>57</w:t>
    </w:r>
    <w:r>
      <w:rPr>
        <w:rFonts w:ascii="宋体" w:hAnsi="宋体" w:eastAsia="宋体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CD1"/>
    <w:rsid w:val="00050B09"/>
    <w:rsid w:val="001C08B9"/>
    <w:rsid w:val="003157BA"/>
    <w:rsid w:val="00346811"/>
    <w:rsid w:val="0037266F"/>
    <w:rsid w:val="00377C23"/>
    <w:rsid w:val="00405757"/>
    <w:rsid w:val="004F470F"/>
    <w:rsid w:val="00560E4D"/>
    <w:rsid w:val="005617A2"/>
    <w:rsid w:val="008F2260"/>
    <w:rsid w:val="008F3FD9"/>
    <w:rsid w:val="00991CD4"/>
    <w:rsid w:val="00CC493A"/>
    <w:rsid w:val="00CE0CD1"/>
    <w:rsid w:val="00E128CB"/>
    <w:rsid w:val="00E25AA5"/>
    <w:rsid w:val="00E31F42"/>
    <w:rsid w:val="00F16ECB"/>
    <w:rsid w:val="00F91FA1"/>
    <w:rsid w:val="00FF34BD"/>
    <w:rsid w:val="3F6DCE1E"/>
    <w:rsid w:val="B95D8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华文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line number"/>
    <w:basedOn w:val="4"/>
    <w:semiHidden/>
    <w:qFormat/>
    <w:uiPriority w:val="99"/>
    <w:rPr>
      <w:rFonts w:cs="Times New Roman"/>
    </w:rPr>
  </w:style>
  <w:style w:type="character" w:customStyle="1" w:styleId="7">
    <w:name w:val="Header Char"/>
    <w:basedOn w:val="4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4"/>
    <w:link w:val="2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60</Pages>
  <Words>15878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2019-04-11T16:24:00Z</dcterms:created>
  <dc:creator>Windows 用户</dc:creator>
  <cp:lastModifiedBy>mac</cp:lastModifiedBy>
  <dcterms:modified xsi:type="dcterms:W3CDTF">2020-01-07T09:59:46Z</dcterms:modified>
  <dc:title>&lt;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