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com.hadoop.hadoop;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org.apache.hadoop.fs.Path;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org.apache.hadoop.io.Text;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org.apache.hadoop.mapreduce.Job;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org.apache.hadoop.mapreduce.lib.input.FileInputFormat;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org.apache.hadoop.mapreduce.lib.output.FileOutputFormat;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class WJob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static void main(String[] args) throws IOException,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ClassNotFoundException, InterruptedException </w:t>
      </w:r>
    </w:p>
    <w:p>
      <w:pPr>
        <w:ind w:left="420" w:leftChars="0" w:firstLine="400" w:firstLineChars="20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TODO Auto-generated method stub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/*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if(args.length !=2){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System.err.println("Usage: MaxTemperature &lt;input path&gt; &lt;output path&gt;"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); System.exit(-1); 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long startTime = System.currentTimeMillis();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@SuppressWarnings("deprecation")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 job = new Job();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job.setJarByClass(WJob.class);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job.setJobName("hadoop_of_video");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FileInputFormat.addInputPath(job, new Path(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"hdfs://master:9000/WHadoop/input/output"));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FileOutputFormat.setOutputPath(job, new Path(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"hdfs://master:9000/WHadoop/output"));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job.setMapperClass(WMap.class);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System.out.println(job.getMapperClass());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job.setReducerClass(WReduce.class);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System.out.println(job.getReducerClass());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job.setMapOutputKeyClass(Text.class);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job.setMapOutputValueClass(Text.class);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System.out.println("Map " + job.getMapOutputKeyClass()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+ job.getMapOutputValueClass());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job.setOutputKeyClass(Text.class);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job.setOutputValueClass(Text.class);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System.out.println("Put " + job.getOutputKeyClass()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+ job.getOutputValueClass());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System.out.println(job.waitForCompletion(true));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System.out.println(job.waitForCompletion(true) ? true : false);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long endTime = System.currentTimeMillis();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System.out.println(((endTime - startTime) / 1000));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firstLine="420" w:firstLineChars="0"/>
        <w:rPr>
          <w:rFonts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com.hadoop.hadoop;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java.util.ArrayList;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java.util.Map;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java.util.StringTokenizer;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org.apache.hadoop.io.LongWritable;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org.apache.hadoop.io.Text;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org.apache.hadoop.mapreduce.Mapper;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com.hadoop.util.Count;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class WMap extends Mapper&lt;LongWritable, Text, Text, Text&gt;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static Text line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Text url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static Map&lt;String,double[]&gt; instantMap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map(LongWritable key, Text value, Context context)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throws IOException, InterruptedException </w:t>
      </w:r>
    </w:p>
    <w:p>
      <w:pPr>
        <w:ind w:left="8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TODO Auto-generated method stub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ArrayList&lt;ArrayList&lt;Object&gt;&gt; mapArray = new ArrayList&lt;ArrayList&lt;Object&gt;&gt;();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ArrayList&lt;Object&gt; al = new ArrayList&lt;Object&gt;();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StringTokenizer itr = new StringTokenizer(value.toString(), "+");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StringTokenizer shotItr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count()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al:url;id;length;startTime;endTime;speed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while (itr.hasMoreTokens()) </w:t>
      </w:r>
    </w:p>
    <w:p>
      <w:pPr>
        <w:ind w:left="126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al = new ArrayList&lt;Object&gt;();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shotItr = new StringTokenizer(itr.nextToken().toString(), "-");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while(shotItr.hasMoreTokens())</w:t>
      </w:r>
    </w:p>
    <w:p>
      <w:pPr>
        <w:ind w:left="168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al.add(shotItr.nextToken());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mapArray.add(al);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instantMap = Count.newInstanse().count(mapArray);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for(Map.Entry&lt;String, double[]&gt; entryMap : instantMap.entrySet())</w:t>
      </w:r>
    </w:p>
    <w:p>
      <w:pPr>
        <w:ind w:left="126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url = new Text(entryMap.getKey());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String s = new String();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s+="[";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for(int i = 0; i &lt; entryMap.getValue().length; i++)</w:t>
      </w:r>
    </w:p>
    <w:p>
      <w:pPr>
        <w:ind w:left="210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s+=String.format("%.2f", entryMap.getValue()[i]);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if(i &lt; entryMap.getValue().length-1)</w:t>
      </w:r>
    </w:p>
    <w:p>
      <w:pPr>
        <w:ind w:left="29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s+=",";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s+="]\r\n";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line = new Text(s);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//context.write(url, line);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left="8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com.hadoop.hadoop;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org.apache.hadoop.io.Text;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org.apache.hadoop.mapreduce.Reducer;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class WReduce extends Reducer&lt;Text, Text, Text, Text&gt;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/*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*(non-Javadoc)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@see org.apache.hadoop.mapreduce.Reducer#reduce(KEYIN,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java.lang.Iterable, org.apache.hadoop.mapreduce.Reducer.Context) reduce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Text result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reduce(Text key, Text values, Context context)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throws IOException, InterruptedException </w:t>
      </w:r>
    </w:p>
    <w:p>
      <w:pPr>
        <w:ind w:left="126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new Text();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values;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context.write(key, result);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com.hadoop.util;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java.util.ArrayList;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java.util.Arrays;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java.util.HashMap;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java.util.Map;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com.hadoop.global.ICount;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class Count implements ICount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static Map&lt;String, double[]&gt; longMap = new HashMap&lt;String, double[]&gt;();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static Count newInstanse()</w:t>
      </w:r>
    </w:p>
    <w:p>
      <w:pPr>
        <w:ind w:left="8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new Count();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Map&lt;String, double[]&gt; count(ArrayList&lt;ArrayList&lt;Object&gt;&gt; list) </w:t>
      </w:r>
    </w:p>
    <w:p>
      <w:pPr>
        <w:ind w:left="8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TODO Auto-generated method stub</w:t>
      </w:r>
    </w:p>
    <w:p>
      <w:pPr>
        <w:rPr>
          <w:rFonts w:hint="eastAsia" w:ascii="宋体" w:hAnsi="宋体" w:eastAsia="宋体" w:cs="宋体"/>
          <w:kern w:val="0"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need check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double[] line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count:startTime to endTime puls 1/speed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al:url;id;length;startTime;endTime;speed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for (ArrayList&lt;Object&gt; al : list) </w:t>
      </w:r>
    </w:p>
    <w:p>
      <w:pPr>
        <w:ind w:left="126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init array line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line = new double[Integer.parseInt(String.valueOf(al.get(2)))];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put the line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if (line != null) </w:t>
      </w:r>
    </w:p>
    <w:p>
      <w:pPr>
        <w:ind w:left="168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if (longMap.entrySet() != null) </w:t>
      </w:r>
    </w:p>
    <w:p>
      <w:pPr>
        <w:ind w:left="210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Arrays.fill(line, 1);</w:t>
      </w:r>
    </w:p>
    <w:p>
      <w:pPr>
        <w:ind w:left="600" w:hanging="600" w:hangingChars="30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for (int i = Integer.parseInt(String.valueOf(al.get(3)));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i &lt;= Integer.parseInt(String.valueOf(al.get(4))); i++) 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line[i] += (1 / Double.parseDouble(String.valueOf(al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.get(5))));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longMap.put(String.valueOf(al.get(0)), line);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} </w:t>
      </w:r>
    </w:p>
    <w:p>
      <w:pPr>
        <w:ind w:left="210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else </w:t>
      </w:r>
    </w:p>
    <w:p>
      <w:pPr>
        <w:ind w:left="210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 (Map.Entry&lt;String, double[]&gt; shotMap : longMap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.entrySet()) 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if (shotMap.getKey().equals(String.valueOf(al.get(0)))) 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 (int i = Integer.parseInt(String.valueOf(al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.get(3))); i &lt;= Integer.parseInt(String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.valueOf(al.get(4))); i++) </w:t>
      </w:r>
    </w:p>
    <w:p>
      <w:pPr>
        <w:ind w:left="29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shotMap.getValue()[i] += (1 / Double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.parseDouble(String.valueOf(al.get(5))));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longMap.put(shotMap.getKey(),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shotMap.getValue());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} 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else </w:t>
      </w:r>
    </w:p>
    <w:p>
      <w:pPr>
        <w:ind w:left="25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function Arrays.fill: for(int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// j=0;j&lt;line.length;j++){line[j]=1;}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Arrays.fill(line, 1);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for (int i = (Integer) al.get(3); i &lt;= (Integer) al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.get(4); i++) </w:t>
      </w:r>
    </w:p>
    <w:p>
      <w:pPr>
        <w:ind w:left="294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line[i] += (1 / Double.parseDouble(String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.valueOf(al.get(5))));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longMap.put(String.valueOf(al.get(0)), line);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return longMap;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com.hadoop.hadoop;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java.io.IOException;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org.apache.hadoop.io.Text;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org.apache.hadoop.mapreduce.Reducer;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class WReduce extends Reducer&lt;Text, Text, Text, Text&gt;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/*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*(non-Javadoc)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@see org.apache.hadoop.mapreduce.Reducer#reduce(KEYIN,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 java.lang.Iterable, org.apache.hadoop.mapreduce.Reducer.Context) reduce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 </w:t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*/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private Text result = null;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public void reduce(Text key, Text values, Context context)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throws IOException, InterruptedException </w:t>
      </w:r>
    </w:p>
    <w:p>
      <w:pPr>
        <w:ind w:left="126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new Text();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result = values;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context.write(key, result);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com.hadoop.global;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java.util.ArrayList;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java.util.Map;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interface ICount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ind w:left="420" w:leftChars="0"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public Map count(ArrayList&lt;ArrayList&lt;Object&gt;&gt; list);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package com.hadoop.global;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com.hadoop.service.impl.Video;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import com.hadoop.service.impl.VideoBehavior;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 xml:space="preserve">public interface IHandle 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boolean handle(Video video, VideoBehavior behavior);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  <w:r>
        <w:rPr>
          <w:rFonts w:hint="eastAsia" w:ascii="宋体" w:hAnsi="宋体" w:eastAsia="宋体" w:cs="宋体"/>
          <w:kern w:val="0"/>
          <w:sz w:val="20"/>
          <w:szCs w:val="20"/>
        </w:rPr>
        <w:tab/>
      </w:r>
      <w:r>
        <w:rPr>
          <w:rFonts w:hint="eastAsia" w:ascii="宋体" w:hAnsi="宋体" w:eastAsia="宋体" w:cs="宋体"/>
          <w:kern w:val="0"/>
          <w:sz w:val="20"/>
          <w:szCs w:val="20"/>
        </w:rPr>
        <w:t>}</w:t>
      </w: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hint="eastAsia"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</w:p>
    <w:p>
      <w:pPr>
        <w:rPr>
          <w:rFonts w:ascii="宋体" w:hAnsi="宋体" w:eastAsia="宋体" w:cs="宋体"/>
          <w:kern w:val="0"/>
          <w:sz w:val="20"/>
          <w:szCs w:val="20"/>
        </w:rPr>
      </w:pPr>
      <w:bookmarkStart w:id="0" w:name="_GoBack"/>
      <w:bookmarkEnd w:id="0"/>
    </w:p>
    <w:sectPr>
      <w:headerReference r:id="rId3" w:type="default"/>
      <w:footerReference r:id="rId5" w:type="default"/>
      <w:headerReference r:id="rId4" w:type="even"/>
      <w:pgSz w:w="12240" w:h="15840"/>
      <w:pgMar w:top="1361" w:right="1797" w:bottom="1361" w:left="1797" w:header="720" w:footer="720" w:gutter="0"/>
      <w:pgNumType w:fmt="decimal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宋体" w:hAnsi="宋体" w:eastAsia="宋体"/>
      </w:rPr>
    </w:pP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520"/>
      <w:rPr>
        <w:rFonts w:ascii="宋体" w:hAnsi="宋体" w:eastAsia="宋体"/>
      </w:rPr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ind w:firstLine="2520"/>
                </w:pPr>
                <w:r>
                  <w:rPr>
                    <w:rFonts w:hint="eastAsia" w:ascii="宋体" w:hAnsi="宋体" w:eastAsia="宋体"/>
                    <w:lang w:val="en-US" w:eastAsia="zh-CN"/>
                  </w:rPr>
                  <w:t>Hadoop大数据处理的创新应用</w:t>
                </w:r>
                <w:r>
                  <w:rPr>
                    <w:rFonts w:ascii="宋体" w:hAnsi="宋体" w:eastAsia="宋体"/>
                  </w:rPr>
                  <w:t xml:space="preserve">1.0 </w:t>
                </w:r>
                <w:r>
                  <w:rPr>
                    <w:rFonts w:ascii="宋体" w:hAnsi="宋体" w:eastAsia="宋体"/>
                  </w:rPr>
                  <w:tab/>
                </w:r>
                <w:r>
                  <w:rPr>
                    <w:rFonts w:ascii="宋体" w:hAnsi="宋体" w:eastAsia="宋体"/>
                  </w:rPr>
                  <w:tab/>
                </w:r>
                <w:r>
                  <w:rPr>
                    <w:rFonts w:ascii="宋体" w:hAnsi="宋体" w:eastAsia="宋体"/>
                  </w:rPr>
                  <w:fldChar w:fldCharType="begin"/>
                </w:r>
                <w:r>
                  <w:rPr>
                    <w:rFonts w:ascii="宋体" w:hAnsi="宋体" w:eastAsia="宋体"/>
                  </w:rPr>
                  <w:instrText xml:space="preserve">PAGE   \* MERGEFORMAT</w:instrText>
                </w:r>
                <w:r>
                  <w:rPr>
                    <w:rFonts w:ascii="宋体" w:hAnsi="宋体" w:eastAsia="宋体"/>
                  </w:rPr>
                  <w:fldChar w:fldCharType="separate"/>
                </w:r>
                <w:r>
                  <w:rPr>
                    <w:rFonts w:ascii="宋体" w:hAnsi="宋体" w:eastAsia="宋体"/>
                    <w:lang w:val="zh-CN"/>
                  </w:rPr>
                  <w:t>57</w:t>
                </w:r>
                <w:r>
                  <w:rPr>
                    <w:rFonts w:ascii="宋体" w:hAnsi="宋体" w:eastAsia="宋体"/>
                  </w:rPr>
                  <w:fldChar w:fldCharType="end"/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0B09"/>
    <w:rsid w:val="001C08B9"/>
    <w:rsid w:val="003157BA"/>
    <w:rsid w:val="00346811"/>
    <w:rsid w:val="0037266F"/>
    <w:rsid w:val="00377C23"/>
    <w:rsid w:val="00405757"/>
    <w:rsid w:val="004F470F"/>
    <w:rsid w:val="00560E4D"/>
    <w:rsid w:val="005617A2"/>
    <w:rsid w:val="008F2260"/>
    <w:rsid w:val="008F3FD9"/>
    <w:rsid w:val="00991CD4"/>
    <w:rsid w:val="00CC493A"/>
    <w:rsid w:val="00CE0CD1"/>
    <w:rsid w:val="00E128CB"/>
    <w:rsid w:val="00E25AA5"/>
    <w:rsid w:val="00E31F42"/>
    <w:rsid w:val="00F16ECB"/>
    <w:rsid w:val="00F91FA1"/>
    <w:rsid w:val="00FF34BD"/>
    <w:rsid w:val="2379222D"/>
    <w:rsid w:val="26D213D6"/>
    <w:rsid w:val="30CC45EF"/>
    <w:rsid w:val="478E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nhideWhenUsed="0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华文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line number"/>
    <w:basedOn w:val="5"/>
    <w:semiHidden/>
    <w:uiPriority w:val="99"/>
    <w:rPr>
      <w:rFonts w:cs="Times New Roman"/>
    </w:rPr>
  </w:style>
  <w:style w:type="character" w:customStyle="1" w:styleId="7">
    <w:name w:val="Header Char"/>
    <w:basedOn w:val="5"/>
    <w:link w:val="3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Footer Char"/>
    <w:basedOn w:val="5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60</Pages>
  <Words>15878</Words>
  <Lines>0</Lines>
  <Paragraphs>0</Paragraphs>
  <TotalTime>123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2019-04-11T00:24:00Z</dcterms:created>
  <dc:creator>Windows 用户</dc:creator>
  <cp:lastModifiedBy>失温Numb、</cp:lastModifiedBy>
  <dcterms:modified xsi:type="dcterms:W3CDTF">2019-12-31T06:06:18Z</dcterms:modified>
  <dc:title>&lt;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